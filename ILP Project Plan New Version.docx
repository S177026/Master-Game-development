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6856" w:rsidRPr="00874AA1" w:rsidRDefault="00917360" w:rsidP="00874AA1">
      <w:pPr>
        <w:pStyle w:val="Title"/>
      </w:pPr>
      <w:r>
        <w:t>ILP Project Plan:</w:t>
      </w:r>
    </w:p>
    <w:p w:rsidR="00076856" w:rsidRPr="00874AA1" w:rsidRDefault="00917360" w:rsidP="00874AA1">
      <w:pPr>
        <w:pStyle w:val="Title"/>
      </w:pPr>
      <w:r>
        <w:t>Improving and Increasing Knowledge of The Unreal Engine</w:t>
      </w:r>
    </w:p>
    <w:p w:rsidR="00563FE4" w:rsidRPr="00874AA1" w:rsidRDefault="00B3742D" w:rsidP="00874AA1">
      <w:pPr>
        <w:pStyle w:val="Heading1"/>
      </w:pPr>
      <w:sdt>
        <w:sdtPr>
          <w:alias w:val="Project Overview:"/>
          <w:tag w:val="Project Overview:"/>
          <w:id w:val="-231312045"/>
          <w:placeholder>
            <w:docPart w:val="44F0EC0CC59B49E89F5C595405ED3A23"/>
          </w:placeholder>
          <w:temporary/>
          <w:showingPlcHdr/>
          <w15:appearance w15:val="hidden"/>
        </w:sdtPr>
        <w:sdtEndPr/>
        <w:sdtContent>
          <w:r w:rsidR="00874AA1" w:rsidRPr="00874AA1">
            <w:t>Project Overview:</w:t>
          </w:r>
        </w:sdtContent>
      </w:sdt>
    </w:p>
    <w:p w:rsidR="00BA31DD" w:rsidRDefault="00BA31DD" w:rsidP="00874AA1">
      <w:r>
        <w:t xml:space="preserve">For the independent learning </w:t>
      </w:r>
      <w:r w:rsidR="00E10748">
        <w:t>plan,</w:t>
      </w:r>
      <w:r>
        <w:t xml:space="preserve"> I have been </w:t>
      </w:r>
      <w:r w:rsidR="00E10748">
        <w:t>asked to further develop a certain skill within game development, I have chosen to broaden my knowledge of unreal engine game development. I will learn and showcase different aspect of development within the unreal engine, the techniques I want to explore are as followed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Audio Implementation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Visual effects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Cinematic Cutscenes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Lighting</w:t>
      </w:r>
    </w:p>
    <w:p w:rsidR="00923409" w:rsidRDefault="00923409" w:rsidP="00923409">
      <w:r>
        <w:t>I will present this project in a single unreal scene and will include the aspects above.</w:t>
      </w:r>
    </w:p>
    <w:p w:rsidR="00E10748" w:rsidRDefault="00E10748" w:rsidP="00E10748">
      <w:pPr>
        <w:pStyle w:val="Heading1"/>
      </w:pPr>
      <w:r>
        <w:t>Reasoning</w:t>
      </w:r>
    </w:p>
    <w:p w:rsidR="00563FE4" w:rsidRPr="00874AA1" w:rsidRDefault="003A0A08" w:rsidP="00874AA1">
      <w:r>
        <w:t>The reasoning behind this project is because my primary engine for the last 3 years of my undergrad course was Unity, to increase my employability I want to add an additional engine</w:t>
      </w:r>
      <w:r w:rsidR="00923409">
        <w:t xml:space="preserve"> to my catalogue of knowledge and additional </w:t>
      </w:r>
      <w:r w:rsidR="00D3325B">
        <w:t>work</w:t>
      </w:r>
      <w:r w:rsidR="00923409">
        <w:t xml:space="preserve"> to add to my portfolio.</w:t>
      </w:r>
      <w:r w:rsidR="00AD0827">
        <w:t xml:space="preserve"> </w:t>
      </w:r>
    </w:p>
    <w:p w:rsidR="00563FE4" w:rsidRPr="00874AA1" w:rsidRDefault="00B3742D" w:rsidP="00874AA1">
      <w:pPr>
        <w:pStyle w:val="Heading1"/>
      </w:pPr>
      <w:sdt>
        <w:sdtPr>
          <w:alias w:val="Standards:"/>
          <w:tag w:val="Standards:"/>
          <w:id w:val="442805168"/>
          <w:placeholder>
            <w:docPart w:val="1A833974CE2547EBA1B4F075E474EC0D"/>
          </w:placeholder>
          <w:temporary/>
          <w:showingPlcHdr/>
          <w15:appearance w15:val="hidden"/>
        </w:sdtPr>
        <w:sdtEndPr/>
        <w:sdtContent>
          <w:r w:rsidR="00874AA1" w:rsidRPr="00874AA1">
            <w:t>Standards:</w:t>
          </w:r>
        </w:sdtContent>
      </w:sdt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standards of each technique are as followed;</w:t>
      </w: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4B4477" w:rsidRPr="005419B7" w:rsidRDefault="003A0A08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Audio Implementation</w:t>
      </w:r>
      <w:r w:rsidR="004B4477" w:rsidRPr="005419B7">
        <w:rPr>
          <w:sz w:val="24"/>
        </w:rPr>
        <w:t>:</w:t>
      </w:r>
    </w:p>
    <w:p w:rsidR="004B4477" w:rsidRPr="005419B7" w:rsidRDefault="004B4477" w:rsidP="004B4477">
      <w:pPr>
        <w:pStyle w:val="ListBullet"/>
        <w:numPr>
          <w:ilvl w:val="0"/>
          <w:numId w:val="0"/>
        </w:numPr>
        <w:rPr>
          <w:sz w:val="24"/>
        </w:rPr>
      </w:pPr>
    </w:p>
    <w:p w:rsidR="00E83225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aspects of audio I will be exploring will be implementing ambient and environmental sound effect</w:t>
      </w:r>
      <w:r w:rsidR="00737A6F">
        <w:rPr>
          <w:sz w:val="24"/>
        </w:rPr>
        <w:t>s</w:t>
      </w:r>
      <w:r w:rsidRPr="005419B7">
        <w:rPr>
          <w:sz w:val="24"/>
        </w:rPr>
        <w:t xml:space="preserve"> and game music. I will demo</w:t>
      </w:r>
      <w:r w:rsidR="00737A6F">
        <w:rPr>
          <w:sz w:val="24"/>
        </w:rPr>
        <w:t xml:space="preserve">nstrate different types of </w:t>
      </w:r>
      <w:r w:rsidR="00737A6F" w:rsidRPr="005419B7">
        <w:rPr>
          <w:sz w:val="24"/>
        </w:rPr>
        <w:t xml:space="preserve">attenuation shapes </w:t>
      </w:r>
      <w:r w:rsidR="00737A6F">
        <w:rPr>
          <w:sz w:val="24"/>
        </w:rPr>
        <w:t xml:space="preserve">and how they </w:t>
      </w:r>
      <w:r w:rsidR="00737A6F" w:rsidRPr="005419B7">
        <w:rPr>
          <w:sz w:val="24"/>
        </w:rPr>
        <w:t>affect</w:t>
      </w:r>
      <w:r w:rsidRPr="005419B7">
        <w:rPr>
          <w:sz w:val="24"/>
        </w:rPr>
        <w:t xml:space="preserve"> the way the sound </w:t>
      </w:r>
      <w:r w:rsidR="00737A6F">
        <w:rPr>
          <w:sz w:val="24"/>
        </w:rPr>
        <w:t>is heard</w:t>
      </w:r>
      <w:r w:rsidRPr="005419B7">
        <w:rPr>
          <w:sz w:val="24"/>
        </w:rPr>
        <w:t xml:space="preserve">. I will also be exploring </w:t>
      </w:r>
      <w:r w:rsidR="00737A6F">
        <w:rPr>
          <w:sz w:val="24"/>
        </w:rPr>
        <w:t>reverb effect and how they can craft the overall feel of the environment the player is in</w:t>
      </w:r>
      <w:r w:rsidRPr="005419B7">
        <w:rPr>
          <w:sz w:val="24"/>
        </w:rPr>
        <w:t xml:space="preserve">. </w:t>
      </w: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1E3ADA" w:rsidRPr="005419B7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Visual Effects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D3325B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aspect of visual effect I will be exploring and demonstrating will be creating and editing different particle effects</w:t>
      </w:r>
      <w:r w:rsidR="007B27FA">
        <w:rPr>
          <w:sz w:val="24"/>
        </w:rPr>
        <w:t xml:space="preserve"> using the cascade</w:t>
      </w:r>
      <w:r w:rsidR="00512223">
        <w:rPr>
          <w:sz w:val="24"/>
        </w:rPr>
        <w:t xml:space="preserve"> tool within the particle system.</w:t>
      </w:r>
      <w:r w:rsidR="00D3325B">
        <w:rPr>
          <w:sz w:val="24"/>
        </w:rPr>
        <w:t xml:space="preserve"> From my research I have noticed similarities between the effects used within the games and other projects (Appendix B) </w:t>
      </w:r>
      <w:r w:rsidR="000B4497">
        <w:rPr>
          <w:sz w:val="24"/>
        </w:rPr>
        <w:t>these similarities include;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Main body effect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Additional effect on the edges, small sparks, fire embers, smoke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Most effects are linear; however, some have noise in other directions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Self-Illumination is used</w:t>
      </w:r>
      <w:bookmarkStart w:id="0" w:name="_GoBack"/>
      <w:bookmarkEnd w:id="0"/>
      <w:r>
        <w:rPr>
          <w:sz w:val="24"/>
        </w:rPr>
        <w:t xml:space="preserve"> in most effects</w:t>
      </w:r>
    </w:p>
    <w:p w:rsidR="000B4497" w:rsidRDefault="000B4497" w:rsidP="000B4497">
      <w:pPr>
        <w:pStyle w:val="ListBullet"/>
        <w:numPr>
          <w:ilvl w:val="0"/>
          <w:numId w:val="0"/>
        </w:numPr>
        <w:ind w:left="360"/>
        <w:rPr>
          <w:sz w:val="24"/>
        </w:rPr>
      </w:pPr>
    </w:p>
    <w:p w:rsidR="00D3325B" w:rsidRDefault="00D3325B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965AB1" w:rsidRPr="005419B7" w:rsidRDefault="00512223" w:rsidP="00965AB1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 xml:space="preserve"> </w:t>
      </w:r>
      <w:r w:rsidR="00965AB1" w:rsidRPr="005419B7">
        <w:rPr>
          <w:sz w:val="24"/>
        </w:rPr>
        <w:t>I will also explore how to optimize these effects, so they don’t hinder performance</w:t>
      </w:r>
      <w:r w:rsidR="007B27FA">
        <w:rPr>
          <w:sz w:val="24"/>
        </w:rPr>
        <w:t>.</w:t>
      </w:r>
      <w:r w:rsidR="00D3325B">
        <w:rPr>
          <w:sz w:val="24"/>
        </w:rPr>
        <w:t xml:space="preserve"> </w:t>
      </w:r>
    </w:p>
    <w:p w:rsidR="00E83225" w:rsidRPr="005419B7" w:rsidRDefault="00E83225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965AB1" w:rsidRPr="005419B7" w:rsidRDefault="00E83225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Cinematic Cutscenes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757C12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 xml:space="preserve">I will create and demonstrate a short cinematic cutscene </w:t>
      </w:r>
      <w:r w:rsidR="00757C12">
        <w:rPr>
          <w:sz w:val="24"/>
        </w:rPr>
        <w:t>using multiple camera</w:t>
      </w:r>
      <w:r w:rsidR="00512223">
        <w:rPr>
          <w:sz w:val="24"/>
        </w:rPr>
        <w:t>’s</w:t>
      </w:r>
      <w:r w:rsidR="00757C12">
        <w:rPr>
          <w:sz w:val="24"/>
        </w:rPr>
        <w:t xml:space="preserve">, I will cycle through </w:t>
      </w:r>
      <w:r w:rsidR="00512223">
        <w:rPr>
          <w:sz w:val="24"/>
        </w:rPr>
        <w:t>these cameras to give different perspective on the scene. I will also add a few skeletal meshes and add animation tracks to them. I will be using the sequencer tool within unreal to create the cutscene.</w:t>
      </w:r>
    </w:p>
    <w:p w:rsidR="007B27FA" w:rsidRDefault="007B27FA" w:rsidP="007B27FA">
      <w:pPr>
        <w:pStyle w:val="ListBullet"/>
        <w:numPr>
          <w:ilvl w:val="0"/>
          <w:numId w:val="0"/>
        </w:numPr>
        <w:rPr>
          <w:sz w:val="24"/>
        </w:rPr>
      </w:pPr>
    </w:p>
    <w:p w:rsidR="00E83225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Lighting</w:t>
      </w:r>
      <w:r w:rsidR="004B4477" w:rsidRPr="005419B7">
        <w:rPr>
          <w:sz w:val="24"/>
        </w:rPr>
        <w:t>:</w:t>
      </w:r>
    </w:p>
    <w:p w:rsidR="007B27FA" w:rsidRDefault="007B27FA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4B4477" w:rsidRDefault="007B27FA" w:rsidP="00E83225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 xml:space="preserve">I will demonstrate lighting a scene depending on the environment </w:t>
      </w:r>
    </w:p>
    <w:p w:rsidR="00737A6F" w:rsidRDefault="00737A6F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923409" w:rsidRDefault="00923409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923409" w:rsidRDefault="00440CDD" w:rsidP="00440CDD">
      <w:pPr>
        <w:pStyle w:val="Heading1"/>
      </w:pPr>
      <w:r>
        <w:t>Management Technique:</w:t>
      </w:r>
    </w:p>
    <w:p w:rsidR="002C400D" w:rsidRDefault="00AD0827" w:rsidP="002C400D">
      <w:r>
        <w:t>To achieve these goals,</w:t>
      </w:r>
      <w:r w:rsidR="002C400D">
        <w:t xml:space="preserve"> I will be working on the project for </w:t>
      </w:r>
      <w:r>
        <w:t xml:space="preserve">8 – 16 </w:t>
      </w:r>
      <w:r w:rsidR="00A05988">
        <w:t>hours a week. I will be using the agile management style as it gives me the freedom to go back during development and change aspect of the project, I will be using Trello to set and track tasks.</w:t>
      </w:r>
    </w:p>
    <w:p w:rsidR="00CC3A4F" w:rsidRDefault="00CC3A4F" w:rsidP="002C400D"/>
    <w:p w:rsidR="009A33C3" w:rsidRDefault="009A33C3" w:rsidP="00440CDD">
      <w:r>
        <w:t>Risk Assessment</w:t>
      </w:r>
    </w:p>
    <w:p w:rsidR="00440CDD" w:rsidRDefault="009A33C3" w:rsidP="00CC3A4F">
      <w:r>
        <w:t>Work breakdown</w:t>
      </w: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FE1CD2" w:rsidRDefault="00FE1CD2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FE1CD2" w:rsidRDefault="00FE1CD2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FE1CD2" w:rsidRDefault="00FE1CD2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1744E8" w:rsidRDefault="001744E8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1744E8" w:rsidRPr="00923409" w:rsidRDefault="001744E8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AD0827" w:rsidRPr="001744E8" w:rsidRDefault="00AD0827" w:rsidP="001744E8">
      <w:pPr>
        <w:pStyle w:val="Heading1"/>
        <w:jc w:val="center"/>
        <w:rPr>
          <w:sz w:val="36"/>
          <w:lang w:val="en-GB"/>
        </w:rPr>
      </w:pPr>
      <w:r w:rsidRPr="00AD0827">
        <w:rPr>
          <w:sz w:val="36"/>
        </w:rPr>
        <w:lastRenderedPageBreak/>
        <w:t>Appendix</w:t>
      </w:r>
    </w:p>
    <w:p w:rsidR="00AD0827" w:rsidRDefault="00AD0827" w:rsidP="00AD0827">
      <w:pPr>
        <w:pStyle w:val="Heading1"/>
      </w:pPr>
      <w:r>
        <w:t>Appendix A</w:t>
      </w:r>
    </w:p>
    <w:p w:rsidR="00044941" w:rsidRDefault="00B3742D" w:rsidP="00AD0827">
      <w:pPr>
        <w:pStyle w:val="Heading1"/>
        <w:jc w:val="center"/>
      </w:pPr>
      <w:sdt>
        <w:sdtPr>
          <w:alias w:val="Outline the steps/plan for your project:"/>
          <w:tag w:val="Outline the steps/plan for your project:"/>
          <w:id w:val="657958632"/>
          <w:placeholder>
            <w:docPart w:val="77DCA09509C44378BBF83F06B66447D3"/>
          </w:placeholder>
          <w:temporary/>
          <w:showingPlcHdr/>
          <w15:appearance w15:val="hidden"/>
        </w:sdtPr>
        <w:sdtEndPr/>
        <w:sdtContent>
          <w:r w:rsidR="002F1EA7" w:rsidRPr="00874AA1">
            <w:t>Outline the steps/plan for your project:</w:t>
          </w:r>
        </w:sdtContent>
      </w:sdt>
    </w:p>
    <w:tbl>
      <w:tblPr>
        <w:tblW w:w="9555" w:type="dxa"/>
        <w:tblInd w:w="11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41"/>
        <w:gridCol w:w="1276"/>
        <w:gridCol w:w="6138"/>
      </w:tblGrid>
      <w:tr w:rsidR="00262D29" w:rsidRPr="00B41765" w:rsidTr="00151E79">
        <w:trPr>
          <w:trHeight w:val="400"/>
        </w:trPr>
        <w:tc>
          <w:tcPr>
            <w:tcW w:w="9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FD17B1" w:rsidP="00151E79">
            <w:pPr>
              <w:pStyle w:val="TableParagraph"/>
              <w:kinsoku w:val="0"/>
              <w:overflowPunct w:val="0"/>
              <w:spacing w:before="23" w:line="371" w:lineRule="exact"/>
              <w:ind w:left="176" w:right="717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Project Milestones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151E79">
            <w:pPr>
              <w:pStyle w:val="TableParagraph"/>
              <w:kinsoku w:val="0"/>
              <w:overflowPunct w:val="0"/>
              <w:spacing w:before="25" w:line="249" w:lineRule="exact"/>
              <w:ind w:left="513"/>
              <w:rPr>
                <w:b/>
                <w:bCs/>
                <w:w w:val="105"/>
              </w:rPr>
            </w:pPr>
            <w:r>
              <w:rPr>
                <w:b/>
                <w:bCs/>
                <w:w w:val="105"/>
              </w:rPr>
              <w:t>2018-2019</w:t>
            </w:r>
            <w:r w:rsidR="00262D29" w:rsidRPr="00B41765">
              <w:rPr>
                <w:b/>
                <w:bCs/>
                <w:w w:val="105"/>
              </w:rPr>
              <w:t xml:space="preserve"> 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right="286"/>
              <w:jc w:val="right"/>
              <w:rPr>
                <w:b/>
                <w:bCs/>
              </w:rPr>
            </w:pPr>
            <w:r w:rsidRPr="00B41765">
              <w:rPr>
                <w:b/>
                <w:bCs/>
              </w:rPr>
              <w:t>Week #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left="1684"/>
              <w:rPr>
                <w:b/>
                <w:bCs/>
              </w:rPr>
            </w:pPr>
            <w:r w:rsidRPr="00B41765">
              <w:rPr>
                <w:b/>
                <w:bCs/>
              </w:rPr>
              <w:t>Milestone Deliverables and Tasks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14/11/18 – 21/11/18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21/11/18 – 28/11/18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4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28/11/18 – 5/11/18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5/12/18 – 12/12/18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12/12/18 – 19/12/18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19/12/18 – 26/12/18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26/12/18 – 2/1/19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2/1/19 – 9/1/19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9/1/19 – 16/1/19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16/1/19 – 23/1/19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23/1/19 – 30/1/19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30/1/19 – 6/2/19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6/2/19 – 13/2/19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13/2/19 </w:t>
            </w:r>
            <w:r w:rsidR="00FD17B1">
              <w:rPr>
                <w:rFonts w:cs="Arial"/>
              </w:rPr>
              <w:t>–</w:t>
            </w:r>
            <w:r>
              <w:rPr>
                <w:rFonts w:cs="Arial"/>
              </w:rPr>
              <w:t xml:space="preserve"> </w:t>
            </w:r>
            <w:r w:rsidR="00FD17B1">
              <w:rPr>
                <w:rFonts w:cs="Arial"/>
              </w:rPr>
              <w:t>20/2/19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20/2/19 – 27/2/19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C51668">
            <w:pPr>
              <w:pStyle w:val="TableParagraph"/>
              <w:kinsoku w:val="0"/>
              <w:overflowPunct w:val="0"/>
              <w:spacing w:before="18" w:line="252" w:lineRule="exact"/>
              <w:ind w:left="2123"/>
              <w:jc w:val="center"/>
              <w:rPr>
                <w:b/>
                <w:bCs/>
                <w:w w:val="105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27/2/19 – 6/3/19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C51668">
            <w:pPr>
              <w:pStyle w:val="TableParagraph"/>
              <w:kinsoku w:val="0"/>
              <w:overflowPunct w:val="0"/>
              <w:spacing w:before="18" w:line="252" w:lineRule="exact"/>
              <w:ind w:left="2123"/>
              <w:jc w:val="center"/>
              <w:rPr>
                <w:b/>
                <w:bCs/>
                <w:w w:val="105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6/3/19 – 13/3/19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13/3/19 – 20/3/19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20/3/19 – 27/3/19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27/3/19 – 3/4/19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3/4/19 – 10/4/19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FD17B1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10/4/19 – 17/4/19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17/4/19 – 24/4/19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24/4/19 – 1/5/19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1/5/19 – 8/5/19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8/5/19 – 15/5/19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15/5/19 – 22/5/19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22/5/19 – 29/5/19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29/5/19 – 5/6/19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5/6/19 – 12/6/19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12/6/19 – 19/6/19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19/6/19 – 26/6/19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26/6/19 – 3/7/19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3/7/19 – 10/7/19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10/7/19 – 17/7/19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</w:tbl>
    <w:p w:rsidR="00AD0827" w:rsidRDefault="00AD0827" w:rsidP="00874AA1"/>
    <w:p w:rsidR="00AD0827" w:rsidRDefault="00AD0827" w:rsidP="00AD0827">
      <w:pPr>
        <w:pStyle w:val="Heading1"/>
      </w:pPr>
      <w:r>
        <w:lastRenderedPageBreak/>
        <w:t>Appendix B</w:t>
      </w:r>
    </w:p>
    <w:p w:rsidR="00E16DB2" w:rsidRDefault="00086FC3" w:rsidP="00E16DB2">
      <w:pPr>
        <w:jc w:val="center"/>
      </w:pPr>
      <w:r>
        <w:t xml:space="preserve">Particle effect </w:t>
      </w:r>
      <w:r w:rsidR="0041164B">
        <w:t>MoodBoard</w:t>
      </w:r>
    </w:p>
    <w:p w:rsidR="00E16DB2" w:rsidRDefault="00E16DB2" w:rsidP="00AD0827">
      <w:pPr>
        <w:rPr>
          <w:noProof/>
        </w:rPr>
      </w:pPr>
      <w:r>
        <w:rPr>
          <w:noProof/>
        </w:rPr>
        <w:drawing>
          <wp:inline distT="0" distB="0" distL="0" distR="0" wp14:anchorId="06435DFD" wp14:editId="61797020">
            <wp:extent cx="6381750" cy="754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27" w:rsidRDefault="00AD0827" w:rsidP="00AD0827"/>
    <w:p w:rsidR="00E16DB2" w:rsidRDefault="00A64B47" w:rsidP="004E0B7C">
      <w:pPr>
        <w:pStyle w:val="Heading1"/>
      </w:pPr>
      <w:r>
        <w:lastRenderedPageBreak/>
        <w:t>Appendix C</w:t>
      </w:r>
    </w:p>
    <w:p w:rsidR="00B473B5" w:rsidRDefault="00B473B5" w:rsidP="00B473B5">
      <w:pPr>
        <w:jc w:val="center"/>
      </w:pPr>
      <w:r>
        <w:t xml:space="preserve">Sequencer MoodBoard </w:t>
      </w:r>
    </w:p>
    <w:p w:rsidR="004E0B7C" w:rsidRDefault="00B473B5" w:rsidP="004E0B7C">
      <w:r>
        <w:rPr>
          <w:noProof/>
        </w:rPr>
        <w:drawing>
          <wp:inline distT="0" distB="0" distL="0" distR="0">
            <wp:extent cx="62484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B47" w:rsidRDefault="00A64B47" w:rsidP="00A64B47">
      <w:pPr>
        <w:pStyle w:val="Heading1"/>
      </w:pPr>
      <w:r>
        <w:lastRenderedPageBreak/>
        <w:t>Appendix D</w:t>
      </w:r>
    </w:p>
    <w:p w:rsidR="00FE1CD2" w:rsidRDefault="00FE1CD2" w:rsidP="00FE1CD2">
      <w:pPr>
        <w:jc w:val="center"/>
      </w:pPr>
      <w:r>
        <w:t>Lighting the scene</w:t>
      </w:r>
    </w:p>
    <w:p w:rsidR="00787324" w:rsidRPr="00874AA1" w:rsidRDefault="00FE1CD2" w:rsidP="004E0B7C">
      <w:r>
        <w:rPr>
          <w:noProof/>
        </w:rPr>
        <w:drawing>
          <wp:inline distT="0" distB="0" distL="0" distR="0" wp14:anchorId="1BFA9873" wp14:editId="77B73689">
            <wp:extent cx="6448425" cy="792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7324" w:rsidRPr="00874AA1" w:rsidSect="00874AA1">
      <w:pgSz w:w="12240" w:h="15840"/>
      <w:pgMar w:top="1152" w:right="1440" w:bottom="1152" w:left="144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742D" w:rsidRDefault="00B3742D" w:rsidP="00524988">
      <w:pPr>
        <w:spacing w:after="0" w:line="240" w:lineRule="auto"/>
      </w:pPr>
      <w:r>
        <w:separator/>
      </w:r>
    </w:p>
  </w:endnote>
  <w:endnote w:type="continuationSeparator" w:id="0">
    <w:p w:rsidR="00B3742D" w:rsidRDefault="00B3742D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742D" w:rsidRDefault="00B3742D" w:rsidP="00524988">
      <w:pPr>
        <w:spacing w:after="0" w:line="240" w:lineRule="auto"/>
      </w:pPr>
      <w:r>
        <w:separator/>
      </w:r>
    </w:p>
  </w:footnote>
  <w:footnote w:type="continuationSeparator" w:id="0">
    <w:p w:rsidR="00B3742D" w:rsidRDefault="00B3742D" w:rsidP="00524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4B10480"/>
    <w:multiLevelType w:val="hybridMultilevel"/>
    <w:tmpl w:val="826834D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E3CC6"/>
    <w:multiLevelType w:val="hybridMultilevel"/>
    <w:tmpl w:val="826E4CF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057A51"/>
    <w:multiLevelType w:val="hybridMultilevel"/>
    <w:tmpl w:val="A510DB7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360"/>
    <w:rsid w:val="00044941"/>
    <w:rsid w:val="00054552"/>
    <w:rsid w:val="00076856"/>
    <w:rsid w:val="00086FC3"/>
    <w:rsid w:val="00097C80"/>
    <w:rsid w:val="000B4497"/>
    <w:rsid w:val="00104940"/>
    <w:rsid w:val="00151A42"/>
    <w:rsid w:val="001744E8"/>
    <w:rsid w:val="0018616B"/>
    <w:rsid w:val="001B3B00"/>
    <w:rsid w:val="001E3ADA"/>
    <w:rsid w:val="00205F20"/>
    <w:rsid w:val="002261A4"/>
    <w:rsid w:val="00262D29"/>
    <w:rsid w:val="002C400D"/>
    <w:rsid w:val="002F1EA7"/>
    <w:rsid w:val="0030041B"/>
    <w:rsid w:val="003169C1"/>
    <w:rsid w:val="003A0A08"/>
    <w:rsid w:val="0041164B"/>
    <w:rsid w:val="00432A3E"/>
    <w:rsid w:val="00440CDD"/>
    <w:rsid w:val="00481FAD"/>
    <w:rsid w:val="00483FFD"/>
    <w:rsid w:val="004B4477"/>
    <w:rsid w:val="004E02AF"/>
    <w:rsid w:val="004E0B7C"/>
    <w:rsid w:val="00512223"/>
    <w:rsid w:val="005244D5"/>
    <w:rsid w:val="00524988"/>
    <w:rsid w:val="005419B7"/>
    <w:rsid w:val="00563FE4"/>
    <w:rsid w:val="005733DE"/>
    <w:rsid w:val="00575138"/>
    <w:rsid w:val="00575C9D"/>
    <w:rsid w:val="005854E9"/>
    <w:rsid w:val="00635D86"/>
    <w:rsid w:val="00737A6F"/>
    <w:rsid w:val="00757C12"/>
    <w:rsid w:val="00783197"/>
    <w:rsid w:val="00787324"/>
    <w:rsid w:val="007B27FA"/>
    <w:rsid w:val="007E5E67"/>
    <w:rsid w:val="00874AA1"/>
    <w:rsid w:val="00917360"/>
    <w:rsid w:val="00923409"/>
    <w:rsid w:val="00965AB1"/>
    <w:rsid w:val="00990155"/>
    <w:rsid w:val="009A33C3"/>
    <w:rsid w:val="009E6C1C"/>
    <w:rsid w:val="00A041C0"/>
    <w:rsid w:val="00A05988"/>
    <w:rsid w:val="00A353C9"/>
    <w:rsid w:val="00A64B47"/>
    <w:rsid w:val="00AD0827"/>
    <w:rsid w:val="00B01D14"/>
    <w:rsid w:val="00B1179F"/>
    <w:rsid w:val="00B3742D"/>
    <w:rsid w:val="00B473B5"/>
    <w:rsid w:val="00BA31DD"/>
    <w:rsid w:val="00C51668"/>
    <w:rsid w:val="00CC3A4F"/>
    <w:rsid w:val="00D3325B"/>
    <w:rsid w:val="00E10748"/>
    <w:rsid w:val="00E16DB2"/>
    <w:rsid w:val="00E779DE"/>
    <w:rsid w:val="00E83225"/>
    <w:rsid w:val="00F90E64"/>
    <w:rsid w:val="00FA6F20"/>
    <w:rsid w:val="00FD17B1"/>
    <w:rsid w:val="00FE1CD2"/>
    <w:rsid w:val="00FF47A7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F7D011"/>
  <w15:chartTrackingRefBased/>
  <w15:docId w15:val="{E65E2D79-CE92-4A37-BF54-7DDB1A49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3A0A08"/>
    <w:pPr>
      <w:ind w:left="720"/>
      <w:contextualSpacing/>
    </w:pPr>
  </w:style>
  <w:style w:type="paragraph" w:styleId="BodyText">
    <w:name w:val="Body Text"/>
    <w:basedOn w:val="Normal"/>
    <w:link w:val="BodyTextChar"/>
    <w:rsid w:val="00262D29"/>
    <w:pPr>
      <w:numPr>
        <w:ilvl w:val="12"/>
      </w:numPr>
      <w:spacing w:after="240" w:line="240" w:lineRule="auto"/>
    </w:pPr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262D29"/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paragraph" w:customStyle="1" w:styleId="TableParagraph">
    <w:name w:val="Table Paragraph"/>
    <w:basedOn w:val="Normal"/>
    <w:uiPriority w:val="1"/>
    <w:qFormat/>
    <w:rsid w:val="00262D29"/>
    <w:pPr>
      <w:widowControl w:val="0"/>
      <w:spacing w:after="0" w:line="240" w:lineRule="auto"/>
    </w:pPr>
    <w:rPr>
      <w:rFonts w:ascii="Calibri" w:eastAsia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177026\AppData\Roaming\Microsoft\Templates\Project%20based%20learnin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4F0EC0CC59B49E89F5C595405ED3A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59811-C23B-4E20-A61C-9CA636FF15F8}"/>
      </w:docPartPr>
      <w:docPartBody>
        <w:p w:rsidR="00A56C66" w:rsidRDefault="002770B2">
          <w:pPr>
            <w:pStyle w:val="44F0EC0CC59B49E89F5C595405ED3A23"/>
          </w:pPr>
          <w:r w:rsidRPr="00874AA1">
            <w:t>Project Overview:</w:t>
          </w:r>
        </w:p>
      </w:docPartBody>
    </w:docPart>
    <w:docPart>
      <w:docPartPr>
        <w:name w:val="1A833974CE2547EBA1B4F075E474E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FD1D85-E624-4D63-B051-FAA02FE7F4EF}"/>
      </w:docPartPr>
      <w:docPartBody>
        <w:p w:rsidR="00A56C66" w:rsidRDefault="002770B2">
          <w:pPr>
            <w:pStyle w:val="1A833974CE2547EBA1B4F075E474EC0D"/>
          </w:pPr>
          <w:r w:rsidRPr="00874AA1">
            <w:t>Standards:</w:t>
          </w:r>
        </w:p>
      </w:docPartBody>
    </w:docPart>
    <w:docPart>
      <w:docPartPr>
        <w:name w:val="77DCA09509C44378BBF83F06B66447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91B1D-2E85-4875-8B8B-B6A655046A83}"/>
      </w:docPartPr>
      <w:docPartBody>
        <w:p w:rsidR="00A56C66" w:rsidRDefault="002770B2">
          <w:pPr>
            <w:pStyle w:val="77DCA09509C44378BBF83F06B66447D3"/>
          </w:pPr>
          <w:r w:rsidRPr="00874AA1">
            <w:t>Outline the steps/plan for your project: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0B2"/>
    <w:rsid w:val="002770B2"/>
    <w:rsid w:val="00463EBA"/>
    <w:rsid w:val="00A56C66"/>
    <w:rsid w:val="00D77C8F"/>
    <w:rsid w:val="00E3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7F84D79A8DE45B0AD6E8BFD882B6943">
    <w:name w:val="27F84D79A8DE45B0AD6E8BFD882B6943"/>
  </w:style>
  <w:style w:type="paragraph" w:customStyle="1" w:styleId="A828533B3C724BB0BF6A3AA537FE6723">
    <w:name w:val="A828533B3C724BB0BF6A3AA537FE6723"/>
  </w:style>
  <w:style w:type="paragraph" w:customStyle="1" w:styleId="44F0EC0CC59B49E89F5C595405ED3A23">
    <w:name w:val="44F0EC0CC59B49E89F5C595405ED3A23"/>
  </w:style>
  <w:style w:type="paragraph" w:customStyle="1" w:styleId="C1CBA05C049A4E94A40F190A9BAFD5BD">
    <w:name w:val="C1CBA05C049A4E94A40F190A9BAFD5BD"/>
  </w:style>
  <w:style w:type="paragraph" w:customStyle="1" w:styleId="1A833974CE2547EBA1B4F075E474EC0D">
    <w:name w:val="1A833974CE2547EBA1B4F075E474EC0D"/>
  </w:style>
  <w:style w:type="paragraph" w:customStyle="1" w:styleId="CBA769477AD849488B4B7D30955303E6">
    <w:name w:val="CBA769477AD849488B4B7D30955303E6"/>
  </w:style>
  <w:style w:type="paragraph" w:customStyle="1" w:styleId="E594830115914F32B225CA9AFC59CFD0">
    <w:name w:val="E594830115914F32B225CA9AFC59CFD0"/>
  </w:style>
  <w:style w:type="paragraph" w:customStyle="1" w:styleId="72673DF4969B433E8F78907FBC06FE86">
    <w:name w:val="72673DF4969B433E8F78907FBC06FE86"/>
  </w:style>
  <w:style w:type="paragraph" w:customStyle="1" w:styleId="3F53E756A19D4BDC8CB13664807BCEC5">
    <w:name w:val="3F53E756A19D4BDC8CB13664807BCEC5"/>
  </w:style>
  <w:style w:type="paragraph" w:customStyle="1" w:styleId="B7E7EF00954348E0AB719CE31E4AE469">
    <w:name w:val="B7E7EF00954348E0AB719CE31E4AE469"/>
  </w:style>
  <w:style w:type="paragraph" w:customStyle="1" w:styleId="608146AE4B8247C0805F728C0E62FBA9">
    <w:name w:val="608146AE4B8247C0805F728C0E62FBA9"/>
  </w:style>
  <w:style w:type="paragraph" w:customStyle="1" w:styleId="A1311B8943454C35BBC661BCEA996BD9">
    <w:name w:val="A1311B8943454C35BBC661BCEA996BD9"/>
  </w:style>
  <w:style w:type="paragraph" w:customStyle="1" w:styleId="0CF899A455884F0F88E898F3EC713F35">
    <w:name w:val="0CF899A455884F0F88E898F3EC713F35"/>
  </w:style>
  <w:style w:type="paragraph" w:customStyle="1" w:styleId="C7A15953BE104071997D1EC16ACEA892">
    <w:name w:val="C7A15953BE104071997D1EC16ACEA892"/>
  </w:style>
  <w:style w:type="paragraph" w:customStyle="1" w:styleId="E61327FA86214AECB6C36B8062403BAE">
    <w:name w:val="E61327FA86214AECB6C36B8062403BAE"/>
  </w:style>
  <w:style w:type="paragraph" w:customStyle="1" w:styleId="1C72345816A34811A1F26899836596EC">
    <w:name w:val="1C72345816A34811A1F26899836596EC"/>
  </w:style>
  <w:style w:type="paragraph" w:customStyle="1" w:styleId="41392A25964B4E78AB984A66856A811E">
    <w:name w:val="41392A25964B4E78AB984A66856A811E"/>
  </w:style>
  <w:style w:type="paragraph" w:customStyle="1" w:styleId="5C19CE1179F7429B8640D835783251FD">
    <w:name w:val="5C19CE1179F7429B8640D835783251FD"/>
  </w:style>
  <w:style w:type="paragraph" w:customStyle="1" w:styleId="77DCA09509C44378BBF83F06B66447D3">
    <w:name w:val="77DCA09509C44378BBF83F06B66447D3"/>
  </w:style>
  <w:style w:type="paragraph" w:customStyle="1" w:styleId="F84AEE968C3A48FDAA2CA72B26DA8232">
    <w:name w:val="F84AEE968C3A48FDAA2CA72B26DA8232"/>
  </w:style>
  <w:style w:type="paragraph" w:customStyle="1" w:styleId="7E68D96342FE42C3AF19EBD9F61B1C40">
    <w:name w:val="7E68D96342FE42C3AF19EBD9F61B1C40"/>
  </w:style>
  <w:style w:type="paragraph" w:customStyle="1" w:styleId="815A938FAFAB4074A4C61180861761FE">
    <w:name w:val="815A938FAFAB4074A4C61180861761FE"/>
  </w:style>
  <w:style w:type="paragraph" w:customStyle="1" w:styleId="2CEC169D42AD48AAA2DF398D99531234">
    <w:name w:val="2CEC169D42AD48AAA2DF398D99531234"/>
  </w:style>
  <w:style w:type="paragraph" w:customStyle="1" w:styleId="429CB45E56E141B68C3CB3FA7C03BA6F">
    <w:name w:val="429CB45E56E141B68C3CB3FA7C03BA6F"/>
  </w:style>
  <w:style w:type="paragraph" w:customStyle="1" w:styleId="24E3F77B5DCA4973BF923FF8EB27B6B0">
    <w:name w:val="24E3F77B5DCA4973BF923FF8EB27B6B0"/>
  </w:style>
  <w:style w:type="paragraph" w:customStyle="1" w:styleId="C7EEAA653EC9430CBE507A088D72A77E">
    <w:name w:val="C7EEAA653EC9430CBE507A088D72A77E"/>
  </w:style>
  <w:style w:type="paragraph" w:customStyle="1" w:styleId="EE111ADDEF4A42C99DEAF9E7D042B77C">
    <w:name w:val="EE111ADDEF4A42C99DEAF9E7D042B77C"/>
  </w:style>
  <w:style w:type="paragraph" w:customStyle="1" w:styleId="2DE3DF73152447C0B28E477CC321B06F">
    <w:name w:val="2DE3DF73152447C0B28E477CC321B06F"/>
    <w:rsid w:val="00A56C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630</TotalTime>
  <Pages>6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S177026</dc:creator>
  <cp:keywords/>
  <dc:description/>
  <cp:lastModifiedBy>Lewis Wilden (s177026)</cp:lastModifiedBy>
  <cp:revision>34</cp:revision>
  <dcterms:created xsi:type="dcterms:W3CDTF">2018-11-19T14:29:00Z</dcterms:created>
  <dcterms:modified xsi:type="dcterms:W3CDTF">2018-11-21T15:04:00Z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gaylemadeira@GAYLEMADEIRDE85</vt:lpwstr>
  </property>
  <property fmtid="{D5CDD505-2E9C-101B-9397-08002B2CF9AE}" pid="6" name="MSIP_Label_f42aa342-8706-4288-bd11-ebb85995028c_SetDate">
    <vt:lpwstr>2018-08-18T06:30:57.0648374Z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