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6856" w:rsidRPr="00874AA1" w:rsidRDefault="00917360" w:rsidP="00874AA1">
      <w:pPr>
        <w:pStyle w:val="Title"/>
      </w:pPr>
      <w:r>
        <w:t>ILP Project Plan:</w:t>
      </w:r>
    </w:p>
    <w:p w:rsidR="00076856" w:rsidRPr="00874AA1" w:rsidRDefault="00917360" w:rsidP="00B51323">
      <w:pPr>
        <w:pStyle w:val="Title"/>
        <w:pBdr>
          <w:bottom w:val="single" w:sz="4" w:space="1" w:color="auto"/>
        </w:pBdr>
      </w:pPr>
      <w:r>
        <w:t>Improving and Increasing Knowledge of The Unreal Engine</w:t>
      </w:r>
    </w:p>
    <w:p w:rsidR="00563FE4" w:rsidRPr="00874AA1" w:rsidRDefault="00FD1052" w:rsidP="00874AA1">
      <w:pPr>
        <w:pStyle w:val="Heading1"/>
      </w:pPr>
      <w:sdt>
        <w:sdtPr>
          <w:alias w:val="Project Overview:"/>
          <w:tag w:val="Project Overview:"/>
          <w:id w:val="-231312045"/>
          <w:placeholder>
            <w:docPart w:val="44F0EC0CC59B49E89F5C595405ED3A23"/>
          </w:placeholder>
          <w:temporary/>
          <w:showingPlcHdr/>
          <w15:appearance w15:val="hidden"/>
        </w:sdtPr>
        <w:sdtEndPr/>
        <w:sdtContent>
          <w:r w:rsidR="00874AA1" w:rsidRPr="00874AA1">
            <w:t>Project Overview:</w:t>
          </w:r>
        </w:sdtContent>
      </w:sdt>
    </w:p>
    <w:p w:rsidR="00BA31DD" w:rsidRDefault="00BA31DD" w:rsidP="00874AA1">
      <w:r>
        <w:t xml:space="preserve">For the independent learning </w:t>
      </w:r>
      <w:r w:rsidR="00E10748">
        <w:t>plan,</w:t>
      </w:r>
      <w:r>
        <w:t xml:space="preserve"> I have been </w:t>
      </w:r>
      <w:r w:rsidR="00E10748">
        <w:t>asked to further develop a certain skill within game development, I have chosen to broaden my knowledge of unreal engine game development. I will learn and showcase different aspect of development within the unreal engine, the techniques I want to explore are as followed</w:t>
      </w:r>
    </w:p>
    <w:p w:rsidR="003A0A08" w:rsidRDefault="003A0A08" w:rsidP="003A0A08">
      <w:pPr>
        <w:pStyle w:val="ListParagraph"/>
        <w:numPr>
          <w:ilvl w:val="0"/>
          <w:numId w:val="5"/>
        </w:numPr>
      </w:pPr>
      <w:r>
        <w:t>Audio Implementation</w:t>
      </w:r>
    </w:p>
    <w:p w:rsidR="003A0A08" w:rsidRDefault="003A0A08" w:rsidP="003A0A08">
      <w:pPr>
        <w:pStyle w:val="ListParagraph"/>
        <w:numPr>
          <w:ilvl w:val="0"/>
          <w:numId w:val="5"/>
        </w:numPr>
      </w:pPr>
      <w:r>
        <w:t>Visual effects</w:t>
      </w:r>
    </w:p>
    <w:p w:rsidR="003A0A08" w:rsidRDefault="003A0A08" w:rsidP="003A0A08">
      <w:pPr>
        <w:pStyle w:val="ListParagraph"/>
        <w:numPr>
          <w:ilvl w:val="0"/>
          <w:numId w:val="5"/>
        </w:numPr>
      </w:pPr>
      <w:r>
        <w:t>Cinematic Cutscenes</w:t>
      </w:r>
    </w:p>
    <w:p w:rsidR="003A0A08" w:rsidRDefault="003A0A08" w:rsidP="003A0A08">
      <w:pPr>
        <w:pStyle w:val="ListParagraph"/>
        <w:numPr>
          <w:ilvl w:val="0"/>
          <w:numId w:val="5"/>
        </w:numPr>
      </w:pPr>
      <w:r>
        <w:t>Lighting</w:t>
      </w:r>
    </w:p>
    <w:p w:rsidR="00923409" w:rsidRDefault="00923409" w:rsidP="00923409">
      <w:r>
        <w:t>I will present this project in a single unreal scene and will include the aspects above.</w:t>
      </w:r>
    </w:p>
    <w:p w:rsidR="00E10748" w:rsidRDefault="00E10748" w:rsidP="00E10748">
      <w:pPr>
        <w:pStyle w:val="Heading1"/>
      </w:pPr>
      <w:r>
        <w:t>Reasoning</w:t>
      </w:r>
      <w:bookmarkStart w:id="0" w:name="_GoBack"/>
      <w:bookmarkEnd w:id="0"/>
    </w:p>
    <w:p w:rsidR="002A7C13" w:rsidRDefault="002A7C13" w:rsidP="002A7C13">
      <w:pPr>
        <w:jc w:val="center"/>
      </w:pPr>
      <w:r>
        <w:t>The reasoning behind this project:</w:t>
      </w:r>
    </w:p>
    <w:p w:rsidR="002A7C13" w:rsidRDefault="002A7C13" w:rsidP="002A7C13">
      <w:pPr>
        <w:pStyle w:val="ListParagraph"/>
        <w:numPr>
          <w:ilvl w:val="0"/>
          <w:numId w:val="10"/>
        </w:numPr>
      </w:pPr>
      <w:r>
        <w:t>Increase employability</w:t>
      </w:r>
    </w:p>
    <w:p w:rsidR="002A7C13" w:rsidRDefault="002A7C13" w:rsidP="002A7C13">
      <w:pPr>
        <w:pStyle w:val="ListParagraph"/>
        <w:numPr>
          <w:ilvl w:val="0"/>
          <w:numId w:val="10"/>
        </w:numPr>
      </w:pPr>
      <w:r>
        <w:t>Add additional engine to my catalogue of knowledge</w:t>
      </w:r>
    </w:p>
    <w:p w:rsidR="002A7C13" w:rsidRDefault="002A7C13" w:rsidP="002A7C13">
      <w:pPr>
        <w:pStyle w:val="ListParagraph"/>
        <w:numPr>
          <w:ilvl w:val="0"/>
          <w:numId w:val="10"/>
        </w:numPr>
      </w:pPr>
      <w:r>
        <w:t>Additional work to add to my portfolio</w:t>
      </w:r>
    </w:p>
    <w:p w:rsidR="002A7C13" w:rsidRDefault="002A7C13" w:rsidP="002A7C13">
      <w:pPr>
        <w:pStyle w:val="ListParagraph"/>
        <w:numPr>
          <w:ilvl w:val="0"/>
          <w:numId w:val="10"/>
        </w:numPr>
      </w:pPr>
      <w:r>
        <w:t>Adding additional skill/tools that I haven’t learnt or used before</w:t>
      </w:r>
    </w:p>
    <w:p w:rsidR="002A7C13" w:rsidRDefault="002A7C13" w:rsidP="002A7C13">
      <w:pPr>
        <w:pStyle w:val="ListParagraph"/>
        <w:numPr>
          <w:ilvl w:val="0"/>
          <w:numId w:val="10"/>
        </w:numPr>
      </w:pPr>
      <w:r>
        <w:t>Improve the overall quality of game I create using the skills I learn.</w:t>
      </w:r>
    </w:p>
    <w:p w:rsidR="002A7C13" w:rsidRPr="00874AA1" w:rsidRDefault="002A7C13" w:rsidP="002A7C13">
      <w:pPr>
        <w:ind w:left="360"/>
      </w:pPr>
    </w:p>
    <w:p w:rsidR="00563FE4" w:rsidRPr="00874AA1" w:rsidRDefault="00FD1052" w:rsidP="00874AA1">
      <w:pPr>
        <w:pStyle w:val="Heading1"/>
      </w:pPr>
      <w:sdt>
        <w:sdtPr>
          <w:alias w:val="Standards:"/>
          <w:tag w:val="Standards:"/>
          <w:id w:val="442805168"/>
          <w:placeholder>
            <w:docPart w:val="1A833974CE2547EBA1B4F075E474EC0D"/>
          </w:placeholder>
          <w:temporary/>
          <w:showingPlcHdr/>
          <w15:appearance w15:val="hidden"/>
        </w:sdtPr>
        <w:sdtEndPr/>
        <w:sdtContent>
          <w:r w:rsidR="00874AA1" w:rsidRPr="00874AA1">
            <w:t>Standards:</w:t>
          </w:r>
        </w:sdtContent>
      </w:sdt>
    </w:p>
    <w:p w:rsidR="004B4477" w:rsidRPr="005419B7" w:rsidRDefault="004B4477" w:rsidP="00E83225">
      <w:pPr>
        <w:pStyle w:val="ListBullet"/>
        <w:numPr>
          <w:ilvl w:val="0"/>
          <w:numId w:val="0"/>
        </w:numPr>
        <w:rPr>
          <w:sz w:val="24"/>
        </w:rPr>
      </w:pPr>
      <w:r w:rsidRPr="005419B7">
        <w:rPr>
          <w:sz w:val="24"/>
        </w:rPr>
        <w:t>The standards of each technique are as followed;</w:t>
      </w:r>
    </w:p>
    <w:p w:rsidR="004B4477" w:rsidRPr="005419B7" w:rsidRDefault="004B4477" w:rsidP="00E83225">
      <w:pPr>
        <w:pStyle w:val="ListBullet"/>
        <w:numPr>
          <w:ilvl w:val="0"/>
          <w:numId w:val="0"/>
        </w:numPr>
        <w:rPr>
          <w:sz w:val="24"/>
        </w:rPr>
      </w:pPr>
    </w:p>
    <w:p w:rsidR="004B4477" w:rsidRPr="005419B7" w:rsidRDefault="003A0A08" w:rsidP="004B4477">
      <w:pPr>
        <w:pStyle w:val="ListBullet"/>
        <w:numPr>
          <w:ilvl w:val="0"/>
          <w:numId w:val="0"/>
        </w:numPr>
        <w:jc w:val="center"/>
        <w:rPr>
          <w:sz w:val="24"/>
        </w:rPr>
      </w:pPr>
      <w:r w:rsidRPr="005419B7">
        <w:rPr>
          <w:sz w:val="24"/>
        </w:rPr>
        <w:t>Audio Implementation</w:t>
      </w:r>
      <w:r w:rsidR="004B4477" w:rsidRPr="005419B7">
        <w:rPr>
          <w:sz w:val="24"/>
        </w:rPr>
        <w:t>:</w:t>
      </w:r>
    </w:p>
    <w:p w:rsidR="004B4477" w:rsidRPr="005419B7" w:rsidRDefault="004B4477" w:rsidP="004B4477">
      <w:pPr>
        <w:pStyle w:val="ListBullet"/>
        <w:numPr>
          <w:ilvl w:val="0"/>
          <w:numId w:val="0"/>
        </w:numPr>
        <w:rPr>
          <w:sz w:val="24"/>
        </w:rPr>
      </w:pPr>
    </w:p>
    <w:p w:rsidR="00E83225" w:rsidRDefault="004B4477" w:rsidP="00E83225">
      <w:pPr>
        <w:pStyle w:val="ListBullet"/>
        <w:numPr>
          <w:ilvl w:val="0"/>
          <w:numId w:val="0"/>
        </w:numPr>
        <w:rPr>
          <w:sz w:val="24"/>
        </w:rPr>
      </w:pPr>
      <w:r w:rsidRPr="005419B7">
        <w:rPr>
          <w:sz w:val="24"/>
        </w:rPr>
        <w:t xml:space="preserve">The aspects of audio I will be exploring will be implementing ambient and environmental </w:t>
      </w:r>
      <w:r w:rsidR="00BB2E0A">
        <w:rPr>
          <w:sz w:val="24"/>
        </w:rPr>
        <w:t xml:space="preserve">game </w:t>
      </w:r>
      <w:r w:rsidRPr="005419B7">
        <w:rPr>
          <w:sz w:val="24"/>
        </w:rPr>
        <w:t>music</w:t>
      </w:r>
      <w:r w:rsidR="00BB2E0A">
        <w:rPr>
          <w:sz w:val="24"/>
        </w:rPr>
        <w:t xml:space="preserve"> and sound effects</w:t>
      </w:r>
      <w:r w:rsidRPr="005419B7">
        <w:rPr>
          <w:sz w:val="24"/>
        </w:rPr>
        <w:t>. I will demo</w:t>
      </w:r>
      <w:r w:rsidR="00737A6F">
        <w:rPr>
          <w:sz w:val="24"/>
        </w:rPr>
        <w:t xml:space="preserve">nstrate different types of </w:t>
      </w:r>
      <w:r w:rsidR="00737A6F" w:rsidRPr="005419B7">
        <w:rPr>
          <w:sz w:val="24"/>
        </w:rPr>
        <w:t xml:space="preserve">attenuation shapes </w:t>
      </w:r>
      <w:r w:rsidR="00737A6F">
        <w:rPr>
          <w:sz w:val="24"/>
        </w:rPr>
        <w:t xml:space="preserve">and how they </w:t>
      </w:r>
      <w:r w:rsidR="00737A6F" w:rsidRPr="005419B7">
        <w:rPr>
          <w:sz w:val="24"/>
        </w:rPr>
        <w:t>affect</w:t>
      </w:r>
      <w:r w:rsidRPr="005419B7">
        <w:rPr>
          <w:sz w:val="24"/>
        </w:rPr>
        <w:t xml:space="preserve"> the way the sound </w:t>
      </w:r>
      <w:r w:rsidR="00737A6F">
        <w:rPr>
          <w:sz w:val="24"/>
        </w:rPr>
        <w:t>is heard</w:t>
      </w:r>
      <w:r w:rsidRPr="005419B7">
        <w:rPr>
          <w:sz w:val="24"/>
        </w:rPr>
        <w:t xml:space="preserve">. I will also be exploring </w:t>
      </w:r>
      <w:r w:rsidR="00737A6F">
        <w:rPr>
          <w:sz w:val="24"/>
        </w:rPr>
        <w:t>reverb effect and how they can craft the overall feel of the environment the player is in</w:t>
      </w:r>
      <w:r w:rsidRPr="005419B7">
        <w:rPr>
          <w:sz w:val="24"/>
        </w:rPr>
        <w:t xml:space="preserve">. </w:t>
      </w:r>
    </w:p>
    <w:p w:rsidR="003B040D" w:rsidRPr="003B040D" w:rsidRDefault="003507B1" w:rsidP="003B040D">
      <w:pPr>
        <w:pStyle w:val="ListBullet"/>
        <w:numPr>
          <w:ilvl w:val="0"/>
          <w:numId w:val="9"/>
        </w:numPr>
        <w:rPr>
          <w:sz w:val="28"/>
        </w:rPr>
      </w:pPr>
      <w:r w:rsidRPr="003507B1">
        <w:rPr>
          <w:bCs/>
          <w:sz w:val="24"/>
        </w:rPr>
        <w:t>Effect</w:t>
      </w:r>
      <w:r w:rsidRPr="003507B1">
        <w:rPr>
          <w:sz w:val="24"/>
        </w:rPr>
        <w:t xml:space="preserve"> refers to diegetic sounds during gameplay that are produced: </w:t>
      </w:r>
      <w:r w:rsidR="003B040D" w:rsidRPr="003507B1">
        <w:rPr>
          <w:sz w:val="24"/>
        </w:rPr>
        <w:t>specifically,</w:t>
      </w:r>
      <w:r w:rsidRPr="003507B1">
        <w:rPr>
          <w:sz w:val="24"/>
        </w:rPr>
        <w:t xml:space="preserve"> f</w:t>
      </w:r>
      <w:r w:rsidR="003B040D">
        <w:rPr>
          <w:sz w:val="24"/>
        </w:rPr>
        <w:t>ootsteps, gunshots, explosions. Call of duty is a great example of a game that uses these sound effects.</w:t>
      </w:r>
    </w:p>
    <w:p w:rsidR="003B040D" w:rsidRPr="00546AAA" w:rsidRDefault="00BB2E0A" w:rsidP="003B040D">
      <w:pPr>
        <w:pStyle w:val="ListBullet"/>
        <w:numPr>
          <w:ilvl w:val="0"/>
          <w:numId w:val="9"/>
        </w:numPr>
        <w:rPr>
          <w:rStyle w:val="selectable"/>
          <w:sz w:val="28"/>
        </w:rPr>
      </w:pPr>
      <w:r>
        <w:rPr>
          <w:sz w:val="24"/>
        </w:rPr>
        <w:t>Game music also known as Zone, “</w:t>
      </w:r>
      <w:r w:rsidRPr="00BB2E0A">
        <w:rPr>
          <w:sz w:val="24"/>
        </w:rPr>
        <w:t>refers</w:t>
      </w:r>
      <w:r w:rsidRPr="00BB2E0A">
        <w:rPr>
          <w:sz w:val="24"/>
        </w:rPr>
        <w:t xml:space="preserve"> to environmental sound, these sounds are diegetic and set the game ambience</w:t>
      </w:r>
      <w:r>
        <w:rPr>
          <w:sz w:val="24"/>
        </w:rPr>
        <w:t>”</w:t>
      </w:r>
      <w:r w:rsidRPr="00BB2E0A">
        <w:rPr>
          <w:sz w:val="24"/>
        </w:rPr>
        <w:t>.</w:t>
      </w:r>
      <w:r>
        <w:rPr>
          <w:sz w:val="24"/>
        </w:rPr>
        <w:t xml:space="preserve"> </w:t>
      </w:r>
      <w:r w:rsidRPr="00BB2E0A">
        <w:rPr>
          <w:rStyle w:val="selectable"/>
          <w:color w:val="000000"/>
          <w:sz w:val="24"/>
        </w:rPr>
        <w:t>(Quinn, 2008)</w:t>
      </w:r>
      <w:r>
        <w:rPr>
          <w:rStyle w:val="selectable"/>
          <w:color w:val="000000"/>
          <w:sz w:val="24"/>
        </w:rPr>
        <w:t xml:space="preserve">. A video I watched showed how different Zone audio effects the games ambience. </w:t>
      </w:r>
      <w:r w:rsidRPr="00BB2E0A">
        <w:rPr>
          <w:rStyle w:val="selectable"/>
          <w:color w:val="000000"/>
          <w:sz w:val="24"/>
        </w:rPr>
        <w:t>(UT3 Ambient Passes, 2008)</w:t>
      </w:r>
      <w:r w:rsidR="00546AAA">
        <w:rPr>
          <w:rStyle w:val="selectable"/>
          <w:color w:val="000000"/>
          <w:sz w:val="24"/>
        </w:rPr>
        <w:t>.</w:t>
      </w:r>
    </w:p>
    <w:p w:rsidR="00546AAA" w:rsidRDefault="00546AAA" w:rsidP="00546AAA">
      <w:pPr>
        <w:pStyle w:val="ListBullet"/>
        <w:numPr>
          <w:ilvl w:val="0"/>
          <w:numId w:val="0"/>
        </w:numPr>
        <w:ind w:left="720" w:hanging="360"/>
        <w:rPr>
          <w:rStyle w:val="selectable"/>
          <w:color w:val="000000"/>
          <w:sz w:val="24"/>
        </w:rPr>
      </w:pPr>
    </w:p>
    <w:p w:rsidR="004B4477" w:rsidRPr="005419B7" w:rsidRDefault="004B4477" w:rsidP="00E83225">
      <w:pPr>
        <w:pStyle w:val="ListBullet"/>
        <w:numPr>
          <w:ilvl w:val="0"/>
          <w:numId w:val="0"/>
        </w:numPr>
        <w:rPr>
          <w:sz w:val="24"/>
        </w:rPr>
      </w:pPr>
    </w:p>
    <w:p w:rsidR="001E3ADA" w:rsidRPr="005419B7" w:rsidRDefault="00E83225" w:rsidP="004B4477">
      <w:pPr>
        <w:pStyle w:val="ListBullet"/>
        <w:numPr>
          <w:ilvl w:val="0"/>
          <w:numId w:val="0"/>
        </w:numPr>
        <w:jc w:val="center"/>
        <w:rPr>
          <w:sz w:val="24"/>
        </w:rPr>
      </w:pPr>
      <w:r w:rsidRPr="005419B7">
        <w:rPr>
          <w:sz w:val="24"/>
        </w:rPr>
        <w:t>Visual Effects</w:t>
      </w:r>
      <w:r w:rsidR="004B4477" w:rsidRPr="005419B7">
        <w:rPr>
          <w:sz w:val="24"/>
        </w:rPr>
        <w:t>:</w:t>
      </w:r>
    </w:p>
    <w:p w:rsidR="00965AB1" w:rsidRPr="005419B7" w:rsidRDefault="00965AB1" w:rsidP="00965AB1">
      <w:pPr>
        <w:pStyle w:val="ListBullet"/>
        <w:numPr>
          <w:ilvl w:val="0"/>
          <w:numId w:val="0"/>
        </w:numPr>
        <w:rPr>
          <w:sz w:val="24"/>
        </w:rPr>
      </w:pPr>
    </w:p>
    <w:p w:rsidR="00D3325B" w:rsidRDefault="00965AB1" w:rsidP="003507B1">
      <w:pPr>
        <w:pStyle w:val="ListBullet"/>
        <w:numPr>
          <w:ilvl w:val="0"/>
          <w:numId w:val="0"/>
        </w:numPr>
        <w:rPr>
          <w:sz w:val="24"/>
        </w:rPr>
      </w:pPr>
      <w:r w:rsidRPr="005419B7">
        <w:rPr>
          <w:sz w:val="24"/>
        </w:rPr>
        <w:t>The aspect of visual effect I will be exploring and demonstrating will be creating different particle effects</w:t>
      </w:r>
      <w:r w:rsidR="007B27FA">
        <w:rPr>
          <w:sz w:val="24"/>
        </w:rPr>
        <w:t xml:space="preserve"> using the cascade</w:t>
      </w:r>
      <w:r w:rsidR="00512223">
        <w:rPr>
          <w:sz w:val="24"/>
        </w:rPr>
        <w:t xml:space="preserve"> tool within the particle system.</w:t>
      </w:r>
      <w:r w:rsidR="003507B1">
        <w:rPr>
          <w:sz w:val="24"/>
        </w:rPr>
        <w:t xml:space="preserve"> </w:t>
      </w:r>
      <w:r w:rsidR="003507B1" w:rsidRPr="005419B7">
        <w:rPr>
          <w:sz w:val="24"/>
        </w:rPr>
        <w:t>I will also explore how to optimize these effects, so they don’t hinder performance</w:t>
      </w:r>
      <w:r w:rsidR="003507B1">
        <w:rPr>
          <w:sz w:val="24"/>
        </w:rPr>
        <w:t xml:space="preserve">. </w:t>
      </w:r>
      <w:r w:rsidR="00D3325B">
        <w:rPr>
          <w:sz w:val="24"/>
        </w:rPr>
        <w:t xml:space="preserve"> From my research I have noticed similarities between the effects used within </w:t>
      </w:r>
      <w:r w:rsidR="003507B1">
        <w:rPr>
          <w:sz w:val="24"/>
        </w:rPr>
        <w:t>other games and projects (Appendix B), th</w:t>
      </w:r>
      <w:r w:rsidR="000B4497">
        <w:rPr>
          <w:sz w:val="24"/>
        </w:rPr>
        <w:t>e similarities include;</w:t>
      </w:r>
    </w:p>
    <w:p w:rsidR="000B4497" w:rsidRDefault="000B4497" w:rsidP="000B4497">
      <w:pPr>
        <w:pStyle w:val="ListBullet"/>
        <w:numPr>
          <w:ilvl w:val="0"/>
          <w:numId w:val="7"/>
        </w:numPr>
        <w:rPr>
          <w:sz w:val="24"/>
        </w:rPr>
      </w:pPr>
      <w:r>
        <w:rPr>
          <w:sz w:val="24"/>
        </w:rPr>
        <w:t>Main body effect</w:t>
      </w:r>
    </w:p>
    <w:p w:rsidR="000B4497" w:rsidRDefault="000B4497" w:rsidP="000B4497">
      <w:pPr>
        <w:pStyle w:val="ListBullet"/>
        <w:numPr>
          <w:ilvl w:val="0"/>
          <w:numId w:val="7"/>
        </w:numPr>
        <w:rPr>
          <w:sz w:val="24"/>
        </w:rPr>
      </w:pPr>
      <w:r>
        <w:rPr>
          <w:sz w:val="24"/>
        </w:rPr>
        <w:t>Additional effect on the edges, small sparks, fire embers, smoke</w:t>
      </w:r>
    </w:p>
    <w:p w:rsidR="000B4497" w:rsidRDefault="000B4497" w:rsidP="000B4497">
      <w:pPr>
        <w:pStyle w:val="ListBullet"/>
        <w:numPr>
          <w:ilvl w:val="0"/>
          <w:numId w:val="7"/>
        </w:numPr>
        <w:rPr>
          <w:sz w:val="24"/>
        </w:rPr>
      </w:pPr>
      <w:r>
        <w:rPr>
          <w:sz w:val="24"/>
        </w:rPr>
        <w:t>Most effects are linear; however, some have noise in other directions</w:t>
      </w:r>
    </w:p>
    <w:p w:rsidR="00E83225" w:rsidRPr="003507B1" w:rsidRDefault="000B4497" w:rsidP="003507B1">
      <w:pPr>
        <w:pStyle w:val="ListBullet"/>
        <w:numPr>
          <w:ilvl w:val="0"/>
          <w:numId w:val="7"/>
        </w:numPr>
        <w:rPr>
          <w:sz w:val="24"/>
        </w:rPr>
      </w:pPr>
      <w:r>
        <w:rPr>
          <w:sz w:val="24"/>
        </w:rPr>
        <w:t>Self-Illumination is used in most effects</w:t>
      </w:r>
    </w:p>
    <w:p w:rsidR="00965AB1" w:rsidRPr="005419B7" w:rsidRDefault="00E83225" w:rsidP="00965AB1">
      <w:pPr>
        <w:pStyle w:val="ListBullet"/>
        <w:numPr>
          <w:ilvl w:val="0"/>
          <w:numId w:val="0"/>
        </w:numPr>
        <w:jc w:val="center"/>
        <w:rPr>
          <w:sz w:val="24"/>
        </w:rPr>
      </w:pPr>
      <w:r w:rsidRPr="005419B7">
        <w:rPr>
          <w:sz w:val="24"/>
        </w:rPr>
        <w:t>Cinematic Cutscenes</w:t>
      </w:r>
      <w:r w:rsidR="004B4477" w:rsidRPr="005419B7">
        <w:rPr>
          <w:sz w:val="24"/>
        </w:rPr>
        <w:t>:</w:t>
      </w:r>
    </w:p>
    <w:p w:rsidR="00965AB1" w:rsidRPr="005419B7" w:rsidRDefault="00965AB1" w:rsidP="00965AB1">
      <w:pPr>
        <w:pStyle w:val="ListBullet"/>
        <w:numPr>
          <w:ilvl w:val="0"/>
          <w:numId w:val="0"/>
        </w:numPr>
        <w:jc w:val="center"/>
        <w:rPr>
          <w:sz w:val="24"/>
        </w:rPr>
      </w:pPr>
    </w:p>
    <w:p w:rsidR="00757C12" w:rsidRDefault="00965AB1" w:rsidP="00965AB1">
      <w:pPr>
        <w:pStyle w:val="ListBullet"/>
        <w:numPr>
          <w:ilvl w:val="0"/>
          <w:numId w:val="0"/>
        </w:numPr>
        <w:rPr>
          <w:sz w:val="24"/>
        </w:rPr>
      </w:pPr>
      <w:r w:rsidRPr="005419B7">
        <w:rPr>
          <w:sz w:val="24"/>
        </w:rPr>
        <w:t xml:space="preserve">I will create and demonstrate a short cinematic cutscene </w:t>
      </w:r>
      <w:r w:rsidR="00757C12">
        <w:rPr>
          <w:sz w:val="24"/>
        </w:rPr>
        <w:t>using multiple camera</w:t>
      </w:r>
      <w:r w:rsidR="00512223">
        <w:rPr>
          <w:sz w:val="24"/>
        </w:rPr>
        <w:t>’s</w:t>
      </w:r>
      <w:r w:rsidR="00757C12">
        <w:rPr>
          <w:sz w:val="24"/>
        </w:rPr>
        <w:t xml:space="preserve">, I will cycle through </w:t>
      </w:r>
      <w:r w:rsidR="00512223">
        <w:rPr>
          <w:sz w:val="24"/>
        </w:rPr>
        <w:t>these cameras to give different perspective on the scene. I will also add a few skeletal meshes and add animation tracks to them. I will be using the sequencer tool within unreal to create the cutscene.</w:t>
      </w:r>
    </w:p>
    <w:p w:rsidR="007B27FA" w:rsidRDefault="007B27FA" w:rsidP="007B27FA">
      <w:pPr>
        <w:pStyle w:val="ListBullet"/>
        <w:numPr>
          <w:ilvl w:val="0"/>
          <w:numId w:val="0"/>
        </w:numPr>
        <w:rPr>
          <w:sz w:val="24"/>
        </w:rPr>
      </w:pPr>
    </w:p>
    <w:p w:rsidR="00E83225" w:rsidRDefault="00E83225" w:rsidP="004B4477">
      <w:pPr>
        <w:pStyle w:val="ListBullet"/>
        <w:numPr>
          <w:ilvl w:val="0"/>
          <w:numId w:val="0"/>
        </w:numPr>
        <w:jc w:val="center"/>
        <w:rPr>
          <w:sz w:val="24"/>
        </w:rPr>
      </w:pPr>
      <w:r w:rsidRPr="005419B7">
        <w:rPr>
          <w:sz w:val="24"/>
        </w:rPr>
        <w:t>Lighting</w:t>
      </w:r>
      <w:r w:rsidR="004B4477" w:rsidRPr="005419B7">
        <w:rPr>
          <w:sz w:val="24"/>
        </w:rPr>
        <w:t>:</w:t>
      </w:r>
    </w:p>
    <w:p w:rsidR="007B27FA" w:rsidRDefault="007B27FA" w:rsidP="004B4477">
      <w:pPr>
        <w:pStyle w:val="ListBullet"/>
        <w:numPr>
          <w:ilvl w:val="0"/>
          <w:numId w:val="0"/>
        </w:numPr>
        <w:jc w:val="center"/>
        <w:rPr>
          <w:sz w:val="24"/>
        </w:rPr>
      </w:pPr>
    </w:p>
    <w:p w:rsidR="004B4477" w:rsidRDefault="007B27FA" w:rsidP="00E83225">
      <w:pPr>
        <w:pStyle w:val="ListBullet"/>
        <w:numPr>
          <w:ilvl w:val="0"/>
          <w:numId w:val="0"/>
        </w:numPr>
        <w:rPr>
          <w:sz w:val="24"/>
        </w:rPr>
      </w:pPr>
      <w:r>
        <w:rPr>
          <w:sz w:val="24"/>
        </w:rPr>
        <w:t xml:space="preserve">I will demonstrate lighting a scene depending on the environment </w:t>
      </w:r>
    </w:p>
    <w:p w:rsidR="00737A6F" w:rsidRDefault="00737A6F" w:rsidP="00E83225">
      <w:pPr>
        <w:pStyle w:val="ListBullet"/>
        <w:numPr>
          <w:ilvl w:val="0"/>
          <w:numId w:val="0"/>
        </w:numPr>
        <w:rPr>
          <w:sz w:val="24"/>
        </w:rPr>
      </w:pPr>
    </w:p>
    <w:p w:rsidR="00923409" w:rsidRDefault="00923409" w:rsidP="00E83225">
      <w:pPr>
        <w:pStyle w:val="ListBullet"/>
        <w:numPr>
          <w:ilvl w:val="0"/>
          <w:numId w:val="0"/>
        </w:numPr>
        <w:rPr>
          <w:sz w:val="24"/>
        </w:rPr>
      </w:pPr>
    </w:p>
    <w:p w:rsidR="00923409" w:rsidRDefault="00440CDD" w:rsidP="00440CDD">
      <w:pPr>
        <w:pStyle w:val="Heading1"/>
      </w:pPr>
      <w:r>
        <w:t>Management Technique:</w:t>
      </w:r>
    </w:p>
    <w:p w:rsidR="002C400D" w:rsidRDefault="00AD0827" w:rsidP="002C400D">
      <w:r>
        <w:t>To achieve these goals,</w:t>
      </w:r>
      <w:r w:rsidR="002C400D">
        <w:t xml:space="preserve"> I will be working on the project for </w:t>
      </w:r>
      <w:r>
        <w:t xml:space="preserve">8 – 16 </w:t>
      </w:r>
      <w:r w:rsidR="00A05988">
        <w:t>hours a week. I will be using the agile management style as it gives me the freedom to go back</w:t>
      </w:r>
      <w:r w:rsidR="002A7C13">
        <w:t xml:space="preserve"> during development.</w:t>
      </w:r>
      <w:r w:rsidR="00843C00">
        <w:t xml:space="preserve"> </w:t>
      </w:r>
      <w:r w:rsidR="00A05988">
        <w:t xml:space="preserve">I will be using Trello to set and </w:t>
      </w:r>
      <w:r w:rsidR="00843C00">
        <w:t>man</w:t>
      </w:r>
      <w:r w:rsidR="002A7C13">
        <w:t xml:space="preserve">age task and clockify to time them accurately. </w:t>
      </w:r>
    </w:p>
    <w:p w:rsidR="003B408E" w:rsidRDefault="003B408E" w:rsidP="002C400D">
      <w:r>
        <w:t>Over the development process there is always the chance of risks, below is a risk assessment table for the possible outcomes (Appendix A).</w:t>
      </w:r>
    </w:p>
    <w:p w:rsidR="00CC3A4F" w:rsidRDefault="002A7C13" w:rsidP="002C400D">
      <w:r>
        <w:t>I have also completed a work breakdown structure that clearly lays out the structure of the project, and my estimated time split of each a</w:t>
      </w:r>
      <w:r w:rsidR="003B408E">
        <w:t>spect of the project (Appendix F</w:t>
      </w:r>
      <w:r>
        <w:t>).</w:t>
      </w: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1744E8" w:rsidRPr="00923409" w:rsidRDefault="001744E8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AD0827" w:rsidRPr="001744E8" w:rsidRDefault="00AD0827" w:rsidP="001744E8">
      <w:pPr>
        <w:pStyle w:val="Heading1"/>
        <w:jc w:val="center"/>
        <w:rPr>
          <w:sz w:val="36"/>
          <w:lang w:val="en-GB"/>
        </w:rPr>
      </w:pPr>
      <w:r w:rsidRPr="00AD0827">
        <w:rPr>
          <w:sz w:val="36"/>
        </w:rPr>
        <w:lastRenderedPageBreak/>
        <w:t>Appendix</w:t>
      </w:r>
    </w:p>
    <w:p w:rsidR="00AD0827" w:rsidRDefault="00AD0827" w:rsidP="00AD0827">
      <w:pPr>
        <w:pStyle w:val="Heading1"/>
      </w:pPr>
      <w:r>
        <w:t>Appendix A</w:t>
      </w:r>
    </w:p>
    <w:p w:rsidR="00044941" w:rsidRDefault="00FD1052" w:rsidP="00AD0827">
      <w:pPr>
        <w:pStyle w:val="Heading1"/>
        <w:jc w:val="center"/>
      </w:pPr>
      <w:sdt>
        <w:sdtPr>
          <w:alias w:val="Outline the steps/plan for your project:"/>
          <w:tag w:val="Outline the steps/plan for your project:"/>
          <w:id w:val="657958632"/>
          <w:placeholder>
            <w:docPart w:val="77DCA09509C44378BBF83F06B66447D3"/>
          </w:placeholder>
          <w:temporary/>
          <w:showingPlcHdr/>
          <w15:appearance w15:val="hidden"/>
        </w:sdtPr>
        <w:sdtEndPr/>
        <w:sdtContent>
          <w:r w:rsidR="002F1EA7" w:rsidRPr="00874AA1">
            <w:t>Outline the steps/plan for your project:</w:t>
          </w:r>
        </w:sdtContent>
      </w:sdt>
    </w:p>
    <w:tbl>
      <w:tblPr>
        <w:tblW w:w="9555" w:type="dxa"/>
        <w:tblInd w:w="11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41"/>
        <w:gridCol w:w="1276"/>
        <w:gridCol w:w="6138"/>
      </w:tblGrid>
      <w:tr w:rsidR="00262D29" w:rsidRPr="00B41765" w:rsidTr="00151E79">
        <w:trPr>
          <w:trHeight w:val="400"/>
        </w:trPr>
        <w:tc>
          <w:tcPr>
            <w:tcW w:w="9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B41765" w:rsidRDefault="00FD17B1" w:rsidP="00151E79">
            <w:pPr>
              <w:pStyle w:val="TableParagraph"/>
              <w:kinsoku w:val="0"/>
              <w:overflowPunct w:val="0"/>
              <w:spacing w:before="23" w:line="371" w:lineRule="exact"/>
              <w:ind w:left="176" w:right="717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Project Milestones</w:t>
            </w: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08489E" w:rsidRDefault="00C51668" w:rsidP="00151E79">
            <w:pPr>
              <w:pStyle w:val="TableParagraph"/>
              <w:kinsoku w:val="0"/>
              <w:overflowPunct w:val="0"/>
              <w:spacing w:before="25" w:line="249" w:lineRule="exact"/>
              <w:ind w:left="513"/>
              <w:rPr>
                <w:b/>
                <w:bCs/>
                <w:w w:val="105"/>
                <w:sz w:val="24"/>
              </w:rPr>
            </w:pPr>
            <w:r w:rsidRPr="0008489E">
              <w:rPr>
                <w:b/>
                <w:bCs/>
                <w:w w:val="105"/>
                <w:sz w:val="24"/>
              </w:rPr>
              <w:t>2018-2019</w:t>
            </w:r>
            <w:r w:rsidR="00262D29" w:rsidRPr="0008489E">
              <w:rPr>
                <w:b/>
                <w:bCs/>
                <w:w w:val="105"/>
                <w:sz w:val="24"/>
              </w:rPr>
              <w:t xml:space="preserve"> 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08489E" w:rsidRDefault="00262D29" w:rsidP="00151E79">
            <w:pPr>
              <w:pStyle w:val="TableParagraph"/>
              <w:kinsoku w:val="0"/>
              <w:overflowPunct w:val="0"/>
              <w:spacing w:before="25" w:line="249" w:lineRule="exact"/>
              <w:ind w:right="286"/>
              <w:jc w:val="right"/>
              <w:rPr>
                <w:b/>
                <w:bCs/>
                <w:sz w:val="24"/>
              </w:rPr>
            </w:pPr>
            <w:r w:rsidRPr="0008489E">
              <w:rPr>
                <w:b/>
                <w:bCs/>
                <w:sz w:val="24"/>
              </w:rPr>
              <w:t>Week #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08489E" w:rsidRDefault="00262D29" w:rsidP="00151E79">
            <w:pPr>
              <w:pStyle w:val="TableParagraph"/>
              <w:kinsoku w:val="0"/>
              <w:overflowPunct w:val="0"/>
              <w:spacing w:before="25" w:line="249" w:lineRule="exact"/>
              <w:ind w:left="1684"/>
              <w:rPr>
                <w:b/>
                <w:bCs/>
                <w:sz w:val="24"/>
              </w:rPr>
            </w:pPr>
            <w:r w:rsidRPr="0008489E">
              <w:rPr>
                <w:b/>
                <w:bCs/>
                <w:sz w:val="24"/>
              </w:rPr>
              <w:t>Milestone Deliverables and Tasks</w:t>
            </w: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14/11/18 – 21/11/18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08489E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>Research and planning project, writing project plan</w:t>
            </w: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21/11/18 – 28/11/18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84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2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08489E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 xml:space="preserve">Continuing project plan ready for hand in </w:t>
            </w: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28/11/18 – 5/11/18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3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08489E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>Creating scene in unreal, importing any assets required</w:t>
            </w: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5/12/18 – 12/12/18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4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1244FF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>Decide on the design and theme of the level</w:t>
            </w:r>
          </w:p>
        </w:tc>
      </w:tr>
      <w:tr w:rsidR="001244FF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12/12/18 – 19/12/18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8" w:line="249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5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244FF" w:rsidRPr="00D34AD3" w:rsidRDefault="001244FF" w:rsidP="001244FF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 xml:space="preserve">Researching audio techniques used in games and other projects </w:t>
            </w:r>
          </w:p>
        </w:tc>
      </w:tr>
      <w:tr w:rsidR="001244FF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19/12/18 – 26/12/18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20" w:line="249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6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244FF" w:rsidRPr="00D34AD3" w:rsidRDefault="001244FF" w:rsidP="001244FF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>Implementing audio into my scene</w:t>
            </w:r>
          </w:p>
        </w:tc>
      </w:tr>
      <w:tr w:rsidR="001244FF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26/12/18 – 2/1/19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20" w:line="249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7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244FF" w:rsidRPr="00D34AD3" w:rsidRDefault="001244FF" w:rsidP="001244FF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>Continue to iterate audio in my scene</w:t>
            </w:r>
          </w:p>
        </w:tc>
      </w:tr>
      <w:tr w:rsidR="001244FF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2/1/19 – 9/1/19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20" w:line="249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8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244FF" w:rsidRPr="00D34AD3" w:rsidRDefault="001244FF" w:rsidP="001244FF">
            <w:pPr>
              <w:pStyle w:val="TableParagraph"/>
              <w:kinsoku w:val="0"/>
              <w:overflowPunct w:val="0"/>
              <w:spacing w:before="20" w:line="249" w:lineRule="exact"/>
              <w:ind w:left="50"/>
              <w:jc w:val="center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  <w:szCs w:val="20"/>
              </w:rPr>
              <w:t>Continue to iterate audio in my scene</w:t>
            </w:r>
          </w:p>
        </w:tc>
      </w:tr>
      <w:tr w:rsidR="001244FF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9/1/19 – 16/1/19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8" w:line="252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9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244FF" w:rsidRPr="00B74CBD" w:rsidRDefault="001244FF" w:rsidP="001244FF">
            <w:pPr>
              <w:pStyle w:val="TableParagraph"/>
              <w:tabs>
                <w:tab w:val="left" w:pos="1176"/>
              </w:tabs>
              <w:kinsoku w:val="0"/>
              <w:overflowPunct w:val="0"/>
              <w:spacing w:before="20" w:line="249" w:lineRule="exact"/>
              <w:ind w:left="5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/>
                <w:szCs w:val="20"/>
              </w:rPr>
              <w:t>Continue to iterate audio in my scene</w:t>
            </w:r>
          </w:p>
        </w:tc>
      </w:tr>
      <w:tr w:rsidR="001244FF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16/1/19 – 23/1/19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10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244FF" w:rsidRPr="00D34AD3" w:rsidRDefault="001244FF" w:rsidP="001244FF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  <w:r>
              <w:rPr>
                <w:rFonts w:asciiTheme="minorHAnsi" w:hAnsiTheme="minorHAnsi" w:cstheme="minorHAnsi"/>
              </w:rPr>
              <w:t>Find and fix issues/bugs with audio</w:t>
            </w:r>
          </w:p>
        </w:tc>
      </w:tr>
      <w:tr w:rsidR="001244FF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23/1/19 – 30/1/19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11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244FF" w:rsidRPr="00D34AD3" w:rsidRDefault="001244FF" w:rsidP="001244FF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  <w:r w:rsidRPr="00B74CBD">
              <w:rPr>
                <w:rFonts w:asciiTheme="minorHAnsi" w:hAnsiTheme="minorHAnsi" w:cstheme="minorHAnsi"/>
              </w:rPr>
              <w:t>Research Cinematic Cutscenes</w:t>
            </w:r>
            <w:r>
              <w:rPr>
                <w:rFonts w:asciiTheme="minorHAnsi" w:hAnsiTheme="minorHAnsi" w:cstheme="minorHAnsi"/>
              </w:rPr>
              <w:t>, research sequencer editor</w:t>
            </w:r>
          </w:p>
        </w:tc>
      </w:tr>
      <w:tr w:rsidR="001244FF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30/1/19 – 6/2/19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12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244FF" w:rsidRPr="00D34AD3" w:rsidRDefault="001244FF" w:rsidP="001244FF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>Implement Cutscene into scene</w:t>
            </w:r>
          </w:p>
        </w:tc>
      </w:tr>
      <w:tr w:rsidR="001244FF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6/2/19 – 13/2/19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20" w:line="249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13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244FF" w:rsidRPr="00D34AD3" w:rsidRDefault="001244FF" w:rsidP="001244FF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>Continue to iterate Cutscene in my scene</w:t>
            </w:r>
          </w:p>
        </w:tc>
      </w:tr>
      <w:tr w:rsidR="001244FF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13/2/19 – 20/2/19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14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244FF" w:rsidRPr="00B74CBD" w:rsidRDefault="001244FF" w:rsidP="001244FF">
            <w:pPr>
              <w:pStyle w:val="TableParagraph"/>
              <w:tabs>
                <w:tab w:val="left" w:pos="1176"/>
              </w:tabs>
              <w:kinsoku w:val="0"/>
              <w:overflowPunct w:val="0"/>
              <w:spacing w:before="20" w:line="249" w:lineRule="exact"/>
              <w:ind w:left="5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/>
                <w:szCs w:val="20"/>
              </w:rPr>
              <w:t>Continue to iterate Cutscene in my scene</w:t>
            </w:r>
          </w:p>
        </w:tc>
      </w:tr>
      <w:tr w:rsidR="001244FF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20/2/19 – 27/2/19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15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244FF" w:rsidRPr="00D34AD3" w:rsidRDefault="001244FF" w:rsidP="001244FF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  <w:r>
              <w:rPr>
                <w:rFonts w:asciiTheme="minorHAnsi" w:hAnsiTheme="minorHAnsi" w:cstheme="minorHAnsi"/>
              </w:rPr>
              <w:t>Find and fix issues/bugs with Cutscene</w:t>
            </w:r>
          </w:p>
        </w:tc>
      </w:tr>
      <w:tr w:rsidR="001244FF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27/2/19 – 6/3/19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16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244FF" w:rsidRPr="00D34AD3" w:rsidRDefault="001244FF" w:rsidP="001244FF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>Research Lighting from other games and projects</w:t>
            </w:r>
          </w:p>
        </w:tc>
      </w:tr>
      <w:tr w:rsidR="001244FF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6/3/19 – 13/3/19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17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244FF" w:rsidRPr="00D34AD3" w:rsidRDefault="001244FF" w:rsidP="001244FF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>Implement Lighting into scene</w:t>
            </w:r>
          </w:p>
        </w:tc>
      </w:tr>
      <w:tr w:rsidR="001244FF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13/3/19 – 20/3/19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18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244FF" w:rsidRPr="00D34AD3" w:rsidRDefault="001244FF" w:rsidP="001244FF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>Continue to iterate Lighting in my scene</w:t>
            </w:r>
          </w:p>
        </w:tc>
      </w:tr>
      <w:tr w:rsidR="001244FF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20/3/19 – 27/3/19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19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8" w:line="252" w:lineRule="exact"/>
              <w:jc w:val="center"/>
              <w:rPr>
                <w:b/>
                <w:bCs/>
                <w:w w:val="105"/>
              </w:rPr>
            </w:pPr>
            <w:r>
              <w:rPr>
                <w:rFonts w:asciiTheme="minorHAnsi" w:hAnsiTheme="minorHAnsi"/>
                <w:szCs w:val="20"/>
              </w:rPr>
              <w:t>Continue to iterate Lighting in my scene</w:t>
            </w:r>
          </w:p>
        </w:tc>
      </w:tr>
      <w:tr w:rsidR="001244FF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27/3/19 – 3/4/19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20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244FF" w:rsidRPr="00322D75" w:rsidRDefault="001244FF" w:rsidP="001244FF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>Continue to iterate Lighting in my scene</w:t>
            </w:r>
          </w:p>
        </w:tc>
      </w:tr>
      <w:tr w:rsidR="001244FF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244FF" w:rsidRDefault="001244FF" w:rsidP="001244FF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3/4/19 – 10/4/19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21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244FF" w:rsidRPr="00322D75" w:rsidRDefault="001244FF" w:rsidP="001244FF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>Find and fix issues/bugs with Lighting</w:t>
            </w:r>
          </w:p>
        </w:tc>
      </w:tr>
      <w:tr w:rsidR="001244FF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244FF" w:rsidRDefault="001244FF" w:rsidP="001244FF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10/4/19 – 17/4/19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22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244FF" w:rsidRPr="00322D75" w:rsidRDefault="001244FF" w:rsidP="001244FF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>Research particle effects in games and other projects</w:t>
            </w:r>
          </w:p>
        </w:tc>
      </w:tr>
      <w:tr w:rsidR="001244FF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244FF" w:rsidRDefault="001244FF" w:rsidP="001244FF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17/4/19 – 24/4/19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244FF" w:rsidRPr="00B41765" w:rsidRDefault="001244FF" w:rsidP="001244FF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23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244FF" w:rsidRPr="00B74CBD" w:rsidRDefault="00FE2C1E" w:rsidP="001244FF">
            <w:pPr>
              <w:pStyle w:val="TableParagraph"/>
              <w:kinsoku w:val="0"/>
              <w:overflowPunct w:val="0"/>
              <w:spacing w:before="18" w:line="252" w:lineRule="exact"/>
              <w:jc w:val="center"/>
              <w:rPr>
                <w:rFonts w:asciiTheme="minorHAnsi" w:hAnsiTheme="minorHAnsi" w:cstheme="minorHAnsi"/>
                <w:bCs/>
                <w:w w:val="105"/>
              </w:rPr>
            </w:pPr>
            <w:r>
              <w:rPr>
                <w:rFonts w:asciiTheme="minorHAnsi" w:hAnsiTheme="minorHAnsi" w:cstheme="minorHAnsi"/>
                <w:bCs/>
                <w:w w:val="105"/>
              </w:rPr>
              <w:t>Research Cascade tool within unreal</w:t>
            </w:r>
          </w:p>
        </w:tc>
      </w:tr>
      <w:tr w:rsidR="00FE2C1E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24/4/19 – 1/5/19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24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E2C1E" w:rsidRPr="00B74CBD" w:rsidRDefault="00FE2C1E" w:rsidP="00FE2C1E">
            <w:pPr>
              <w:pStyle w:val="TableParagraph"/>
              <w:kinsoku w:val="0"/>
              <w:overflowPunct w:val="0"/>
              <w:spacing w:before="18" w:line="252" w:lineRule="exact"/>
              <w:jc w:val="center"/>
              <w:rPr>
                <w:rFonts w:asciiTheme="minorHAnsi" w:hAnsiTheme="minorHAnsi" w:cstheme="minorHAnsi"/>
                <w:bCs/>
                <w:w w:val="105"/>
              </w:rPr>
            </w:pPr>
            <w:r>
              <w:rPr>
                <w:rFonts w:asciiTheme="minorHAnsi" w:hAnsiTheme="minorHAnsi" w:cstheme="minorHAnsi"/>
                <w:bCs/>
                <w:w w:val="105"/>
              </w:rPr>
              <w:t>Implement Particle effects into scene</w:t>
            </w:r>
          </w:p>
        </w:tc>
      </w:tr>
      <w:tr w:rsidR="00FE2C1E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1/5/19 – 8/5/19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25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E2C1E" w:rsidRPr="00B74CBD" w:rsidRDefault="00FE2C1E" w:rsidP="00FE2C1E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>Continue to iterate Particles in my scene</w:t>
            </w:r>
          </w:p>
        </w:tc>
      </w:tr>
      <w:tr w:rsidR="00FE2C1E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8/5/19 – 15/5/19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26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E2C1E" w:rsidRPr="00B74CBD" w:rsidRDefault="00FE2C1E" w:rsidP="00FE2C1E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>Continue to iterate Particles in my scene</w:t>
            </w:r>
          </w:p>
        </w:tc>
      </w:tr>
      <w:tr w:rsidR="00FE2C1E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15/5/19 – 22/5/19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27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E2C1E" w:rsidRPr="00B74CBD" w:rsidRDefault="00FE2C1E" w:rsidP="00FE2C1E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>Continue to iterate Particles in my scene</w:t>
            </w:r>
          </w:p>
        </w:tc>
      </w:tr>
      <w:tr w:rsidR="00FE2C1E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22/5/19 – 29/5/19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28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E2C1E" w:rsidRPr="00B74CBD" w:rsidRDefault="00FE2C1E" w:rsidP="00FE2C1E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  <w:szCs w:val="20"/>
              </w:rPr>
            </w:pPr>
            <w:r>
              <w:rPr>
                <w:rFonts w:asciiTheme="minorHAnsi" w:hAnsiTheme="minorHAnsi"/>
                <w:szCs w:val="20"/>
              </w:rPr>
              <w:t>Find and fix issues/bugs with Particle Effects</w:t>
            </w:r>
          </w:p>
        </w:tc>
      </w:tr>
      <w:tr w:rsidR="00FE2C1E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29/5/19 – 5/6/19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29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E2C1E" w:rsidRPr="00B74CBD" w:rsidRDefault="00FE2C1E" w:rsidP="00FE2C1E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  <w:szCs w:val="20"/>
              </w:rPr>
            </w:pPr>
          </w:p>
        </w:tc>
      </w:tr>
      <w:tr w:rsidR="00FE2C1E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5/6/19 – 12/6/19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30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E2C1E" w:rsidRPr="00B74CBD" w:rsidRDefault="00FE2C1E" w:rsidP="00FE2C1E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  <w:szCs w:val="20"/>
              </w:rPr>
            </w:pPr>
          </w:p>
        </w:tc>
      </w:tr>
      <w:tr w:rsidR="00FE2C1E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12/6/19 – 19/6/19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31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E2C1E" w:rsidRPr="00B74CBD" w:rsidRDefault="00FE2C1E" w:rsidP="00FE2C1E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  <w:szCs w:val="20"/>
              </w:rPr>
            </w:pPr>
          </w:p>
        </w:tc>
      </w:tr>
      <w:tr w:rsidR="00FE2C1E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19/6/19 – 26/6/19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32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E2C1E" w:rsidRPr="00B74CBD" w:rsidRDefault="00FE2C1E" w:rsidP="00FE2C1E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  <w:szCs w:val="20"/>
              </w:rPr>
            </w:pPr>
          </w:p>
        </w:tc>
      </w:tr>
      <w:tr w:rsidR="00FE2C1E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26/6/19 – 3/7/19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33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E2C1E" w:rsidRPr="00B74CBD" w:rsidRDefault="00FE2C1E" w:rsidP="00FE2C1E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  <w:szCs w:val="20"/>
              </w:rPr>
            </w:pPr>
          </w:p>
        </w:tc>
      </w:tr>
      <w:tr w:rsidR="00FE2C1E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3/7/19 – 10/7/19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34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E2C1E" w:rsidRPr="00B74CBD" w:rsidRDefault="00FE2C1E" w:rsidP="00FE2C1E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  <w:szCs w:val="20"/>
              </w:rPr>
            </w:pPr>
          </w:p>
        </w:tc>
      </w:tr>
      <w:tr w:rsidR="00FE2C1E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10/7/19 – 19/7/19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E2C1E" w:rsidRDefault="00FE2C1E" w:rsidP="00FE2C1E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35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E2C1E" w:rsidRPr="00B74CBD" w:rsidRDefault="00FE2C1E" w:rsidP="00FE2C1E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  <w:szCs w:val="20"/>
              </w:rPr>
            </w:pPr>
          </w:p>
        </w:tc>
      </w:tr>
    </w:tbl>
    <w:p w:rsidR="00AD0827" w:rsidRDefault="00AD0827" w:rsidP="00874AA1"/>
    <w:p w:rsidR="00AD0827" w:rsidRDefault="00AD0827" w:rsidP="00AD0827">
      <w:pPr>
        <w:pStyle w:val="Heading1"/>
      </w:pPr>
      <w:r>
        <w:lastRenderedPageBreak/>
        <w:t>Appendix B</w:t>
      </w:r>
    </w:p>
    <w:p w:rsidR="00E16DB2" w:rsidRDefault="00086FC3" w:rsidP="00E16DB2">
      <w:pPr>
        <w:jc w:val="center"/>
      </w:pPr>
      <w:r>
        <w:t xml:space="preserve">Particle effect </w:t>
      </w:r>
      <w:r w:rsidR="0041164B">
        <w:t>MoodBoard</w:t>
      </w:r>
    </w:p>
    <w:p w:rsidR="00AD0827" w:rsidRDefault="00E16DB2" w:rsidP="00AD0827">
      <w:pPr>
        <w:rPr>
          <w:noProof/>
        </w:rPr>
      </w:pPr>
      <w:r>
        <w:rPr>
          <w:noProof/>
        </w:rPr>
        <w:drawing>
          <wp:inline distT="0" distB="0" distL="0" distR="0" wp14:anchorId="06435DFD" wp14:editId="61797020">
            <wp:extent cx="6381750" cy="7543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DB2" w:rsidRDefault="00A64B47" w:rsidP="004E0B7C">
      <w:pPr>
        <w:pStyle w:val="Heading1"/>
      </w:pPr>
      <w:r>
        <w:lastRenderedPageBreak/>
        <w:t>Appendix C</w:t>
      </w:r>
    </w:p>
    <w:p w:rsidR="00B473B5" w:rsidRDefault="00B473B5" w:rsidP="00B473B5">
      <w:pPr>
        <w:jc w:val="center"/>
      </w:pPr>
      <w:r>
        <w:t xml:space="preserve">Sequencer MoodBoard </w:t>
      </w:r>
    </w:p>
    <w:p w:rsidR="00BB2E0A" w:rsidRDefault="00B473B5" w:rsidP="00BB2E0A">
      <w:r>
        <w:rPr>
          <w:noProof/>
        </w:rPr>
        <w:drawing>
          <wp:inline distT="0" distB="0" distL="0" distR="0">
            <wp:extent cx="62484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B47" w:rsidRDefault="00A64B47" w:rsidP="00A64B47">
      <w:pPr>
        <w:pStyle w:val="Heading1"/>
      </w:pPr>
      <w:r>
        <w:lastRenderedPageBreak/>
        <w:t>Appendix D</w:t>
      </w:r>
    </w:p>
    <w:p w:rsidR="00FE1CD2" w:rsidRDefault="00FE1CD2" w:rsidP="00FE1CD2">
      <w:pPr>
        <w:jc w:val="center"/>
      </w:pPr>
      <w:r>
        <w:t>Lighting the scene</w:t>
      </w:r>
    </w:p>
    <w:p w:rsidR="00787324" w:rsidRDefault="00FE1CD2" w:rsidP="004E0B7C">
      <w:r>
        <w:rPr>
          <w:noProof/>
        </w:rPr>
        <w:drawing>
          <wp:inline distT="0" distB="0" distL="0" distR="0" wp14:anchorId="1BFA9873" wp14:editId="77B73689">
            <wp:extent cx="6448425" cy="79248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86F" w:rsidRDefault="00E2586F" w:rsidP="00E2586F">
      <w:pPr>
        <w:pStyle w:val="Heading1"/>
      </w:pPr>
      <w:r>
        <w:lastRenderedPageBreak/>
        <w:t>Appendix E</w:t>
      </w:r>
    </w:p>
    <w:p w:rsidR="00A25FAF" w:rsidRDefault="00A25FAF" w:rsidP="00E2586F">
      <w:pPr>
        <w:pStyle w:val="Heading1"/>
      </w:pPr>
    </w:p>
    <w:p w:rsidR="00A25FAF" w:rsidRDefault="00E2586F" w:rsidP="00E2586F">
      <w:pPr>
        <w:pStyle w:val="Heading1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431165</wp:posOffset>
            </wp:positionV>
            <wp:extent cx="7771765" cy="2919095"/>
            <wp:effectExtent l="0" t="0" r="63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1765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5FAF" w:rsidRPr="00A25FAF" w:rsidRDefault="00A25FAF" w:rsidP="00A25FAF"/>
    <w:p w:rsidR="00A25FAF" w:rsidRPr="00A25FAF" w:rsidRDefault="00A25FAF" w:rsidP="00A25FAF"/>
    <w:p w:rsidR="00A25FAF" w:rsidRPr="00A25FAF" w:rsidRDefault="00A25FAF" w:rsidP="00A25FAF"/>
    <w:p w:rsidR="00A25FAF" w:rsidRPr="00A25FAF" w:rsidRDefault="00A25FAF" w:rsidP="00A25FAF"/>
    <w:p w:rsidR="00A25FAF" w:rsidRDefault="00A25FAF" w:rsidP="00A25FAF">
      <w:pPr>
        <w:tabs>
          <w:tab w:val="left" w:pos="2545"/>
        </w:tabs>
      </w:pPr>
      <w:r>
        <w:tab/>
      </w:r>
    </w:p>
    <w:p w:rsidR="00A25FAF" w:rsidRDefault="00A25FAF" w:rsidP="00A25FAF">
      <w:pPr>
        <w:tabs>
          <w:tab w:val="left" w:pos="2545"/>
        </w:tabs>
      </w:pPr>
    </w:p>
    <w:p w:rsidR="00A25FAF" w:rsidRDefault="00A25FAF" w:rsidP="00A25FAF">
      <w:pPr>
        <w:tabs>
          <w:tab w:val="left" w:pos="2545"/>
        </w:tabs>
      </w:pPr>
    </w:p>
    <w:p w:rsidR="00A25FAF" w:rsidRDefault="00A25FAF" w:rsidP="00A25FAF">
      <w:pPr>
        <w:tabs>
          <w:tab w:val="left" w:pos="2545"/>
        </w:tabs>
      </w:pPr>
    </w:p>
    <w:p w:rsidR="00A25FAF" w:rsidRDefault="00A25FAF" w:rsidP="00A25FAF">
      <w:pPr>
        <w:tabs>
          <w:tab w:val="left" w:pos="2545"/>
        </w:tabs>
      </w:pPr>
    </w:p>
    <w:p w:rsidR="00A25FAF" w:rsidRDefault="00A25FAF" w:rsidP="00A25FAF">
      <w:pPr>
        <w:tabs>
          <w:tab w:val="left" w:pos="2545"/>
        </w:tabs>
      </w:pPr>
    </w:p>
    <w:p w:rsidR="00A25FAF" w:rsidRDefault="00A25FAF" w:rsidP="00A25FAF">
      <w:pPr>
        <w:tabs>
          <w:tab w:val="left" w:pos="2545"/>
        </w:tabs>
      </w:pPr>
    </w:p>
    <w:p w:rsidR="00A25FAF" w:rsidRDefault="00A25FAF" w:rsidP="00A25FAF">
      <w:pPr>
        <w:tabs>
          <w:tab w:val="left" w:pos="2545"/>
        </w:tabs>
      </w:pPr>
    </w:p>
    <w:p w:rsidR="00A25FAF" w:rsidRDefault="00A25FAF" w:rsidP="00A25FAF">
      <w:pPr>
        <w:tabs>
          <w:tab w:val="left" w:pos="2545"/>
        </w:tabs>
      </w:pPr>
    </w:p>
    <w:p w:rsidR="00A25FAF" w:rsidRDefault="00A25FAF" w:rsidP="00A25FAF">
      <w:pPr>
        <w:tabs>
          <w:tab w:val="left" w:pos="2545"/>
        </w:tabs>
      </w:pPr>
    </w:p>
    <w:p w:rsidR="00A25FAF" w:rsidRDefault="00A25FAF" w:rsidP="00A25FAF">
      <w:pPr>
        <w:tabs>
          <w:tab w:val="left" w:pos="2545"/>
        </w:tabs>
      </w:pPr>
    </w:p>
    <w:p w:rsidR="00A25FAF" w:rsidRDefault="00A25FAF" w:rsidP="00A25FAF">
      <w:pPr>
        <w:tabs>
          <w:tab w:val="left" w:pos="2545"/>
        </w:tabs>
      </w:pPr>
    </w:p>
    <w:p w:rsidR="00A25FAF" w:rsidRDefault="00A25FAF" w:rsidP="00A25FAF">
      <w:pPr>
        <w:pStyle w:val="Heading1"/>
      </w:pPr>
      <w:r>
        <w:lastRenderedPageBreak/>
        <w:t>Appendix F</w:t>
      </w:r>
    </w:p>
    <w:p w:rsidR="00A25FAF" w:rsidRDefault="00A25FAF" w:rsidP="00A25FAF">
      <w:pPr>
        <w:pStyle w:val="Heading1"/>
      </w:pPr>
    </w:p>
    <w:p w:rsidR="00A25FAF" w:rsidRDefault="00A25FAF" w:rsidP="00A25FAF">
      <w:r>
        <w:t>Possible Risks</w:t>
      </w:r>
    </w:p>
    <w:p w:rsidR="00A25FAF" w:rsidRDefault="00A25FAF" w:rsidP="00A25FAF">
      <w:pPr>
        <w:pStyle w:val="ListParagraph"/>
        <w:numPr>
          <w:ilvl w:val="0"/>
          <w:numId w:val="8"/>
        </w:numPr>
      </w:pPr>
      <w:r>
        <w:t>Over scope</w:t>
      </w:r>
    </w:p>
    <w:p w:rsidR="00A25FAF" w:rsidRDefault="001957BA" w:rsidP="00A25FAF">
      <w:pPr>
        <w:pStyle w:val="ListParagraph"/>
        <w:numPr>
          <w:ilvl w:val="0"/>
          <w:numId w:val="8"/>
        </w:numPr>
      </w:pPr>
      <w:r>
        <w:t>Technical Software issues</w:t>
      </w:r>
    </w:p>
    <w:p w:rsidR="00B713F3" w:rsidRDefault="00B713F3" w:rsidP="00A25FAF">
      <w:pPr>
        <w:pStyle w:val="ListParagraph"/>
        <w:numPr>
          <w:ilvl w:val="0"/>
          <w:numId w:val="8"/>
        </w:numPr>
      </w:pPr>
      <w:r>
        <w:t xml:space="preserve">Overlapping assignments </w:t>
      </w:r>
    </w:p>
    <w:p w:rsidR="001957BA" w:rsidRDefault="001957BA" w:rsidP="00A25FAF">
      <w:pPr>
        <w:pStyle w:val="ListParagraph"/>
        <w:numPr>
          <w:ilvl w:val="0"/>
          <w:numId w:val="8"/>
        </w:numPr>
      </w:pPr>
      <w:r>
        <w:t>Not completing tasks on time</w:t>
      </w:r>
    </w:p>
    <w:p w:rsidR="001957BA" w:rsidRDefault="001957BA" w:rsidP="00A25FAF">
      <w:pPr>
        <w:pStyle w:val="ListParagraph"/>
        <w:numPr>
          <w:ilvl w:val="0"/>
          <w:numId w:val="8"/>
        </w:numPr>
      </w:pPr>
      <w:r>
        <w:t>Spending too much time on research</w:t>
      </w:r>
    </w:p>
    <w:p w:rsidR="001957BA" w:rsidRPr="00A25FAF" w:rsidRDefault="001957BA" w:rsidP="00A25FAF">
      <w:pPr>
        <w:pStyle w:val="ListParagraph"/>
        <w:numPr>
          <w:ilvl w:val="0"/>
          <w:numId w:val="8"/>
        </w:numPr>
      </w:pPr>
      <w:r>
        <w:t>Not enough research</w:t>
      </w:r>
    </w:p>
    <w:tbl>
      <w:tblPr>
        <w:tblStyle w:val="TableGrid"/>
        <w:tblW w:w="11341" w:type="dxa"/>
        <w:tblInd w:w="-856" w:type="dxa"/>
        <w:tblLook w:val="04A0" w:firstRow="1" w:lastRow="0" w:firstColumn="1" w:lastColumn="0" w:noHBand="0" w:noVBand="1"/>
      </w:tblPr>
      <w:tblGrid>
        <w:gridCol w:w="1324"/>
        <w:gridCol w:w="950"/>
        <w:gridCol w:w="1283"/>
        <w:gridCol w:w="7784"/>
      </w:tblGrid>
      <w:tr w:rsidR="00A25FAF" w:rsidTr="001957BA">
        <w:tc>
          <w:tcPr>
            <w:tcW w:w="1324" w:type="dxa"/>
          </w:tcPr>
          <w:p w:rsidR="00A25FAF" w:rsidRPr="00B713F3" w:rsidRDefault="00A25FAF" w:rsidP="00A25FAF">
            <w:pPr>
              <w:jc w:val="center"/>
              <w:rPr>
                <w:b/>
              </w:rPr>
            </w:pPr>
            <w:r w:rsidRPr="00B713F3">
              <w:rPr>
                <w:b/>
              </w:rPr>
              <w:t>Likelihood</w:t>
            </w:r>
          </w:p>
        </w:tc>
        <w:tc>
          <w:tcPr>
            <w:tcW w:w="950" w:type="dxa"/>
          </w:tcPr>
          <w:p w:rsidR="00A25FAF" w:rsidRPr="00B713F3" w:rsidRDefault="00A25FAF" w:rsidP="00A25FAF">
            <w:pPr>
              <w:jc w:val="center"/>
              <w:rPr>
                <w:b/>
              </w:rPr>
            </w:pPr>
            <w:r w:rsidRPr="00B713F3">
              <w:rPr>
                <w:b/>
              </w:rPr>
              <w:t>Impact</w:t>
            </w:r>
          </w:p>
        </w:tc>
        <w:tc>
          <w:tcPr>
            <w:tcW w:w="1283" w:type="dxa"/>
          </w:tcPr>
          <w:p w:rsidR="00A25FAF" w:rsidRPr="00B713F3" w:rsidRDefault="00A25FAF" w:rsidP="00A25FAF">
            <w:pPr>
              <w:jc w:val="center"/>
              <w:rPr>
                <w:b/>
              </w:rPr>
            </w:pPr>
            <w:r w:rsidRPr="00B713F3">
              <w:rPr>
                <w:b/>
              </w:rPr>
              <w:t>Combined</w:t>
            </w:r>
          </w:p>
        </w:tc>
        <w:tc>
          <w:tcPr>
            <w:tcW w:w="7784" w:type="dxa"/>
          </w:tcPr>
          <w:p w:rsidR="00A25FAF" w:rsidRPr="00B713F3" w:rsidRDefault="00A25FAF" w:rsidP="00A25FAF">
            <w:pPr>
              <w:jc w:val="center"/>
              <w:rPr>
                <w:b/>
              </w:rPr>
            </w:pPr>
            <w:r w:rsidRPr="00B713F3">
              <w:rPr>
                <w:b/>
              </w:rPr>
              <w:t>Risk</w:t>
            </w:r>
          </w:p>
        </w:tc>
      </w:tr>
      <w:tr w:rsidR="00A25FAF" w:rsidTr="001957BA">
        <w:tc>
          <w:tcPr>
            <w:tcW w:w="1324" w:type="dxa"/>
          </w:tcPr>
          <w:p w:rsidR="00A25FAF" w:rsidRDefault="00B713F3" w:rsidP="00A25FAF">
            <w:pPr>
              <w:jc w:val="center"/>
            </w:pPr>
            <w:r>
              <w:t>1</w:t>
            </w:r>
          </w:p>
        </w:tc>
        <w:tc>
          <w:tcPr>
            <w:tcW w:w="950" w:type="dxa"/>
          </w:tcPr>
          <w:p w:rsidR="00A25FAF" w:rsidRDefault="00B713F3" w:rsidP="00A25FAF">
            <w:pPr>
              <w:jc w:val="center"/>
            </w:pPr>
            <w:r>
              <w:t>2</w:t>
            </w:r>
          </w:p>
        </w:tc>
        <w:tc>
          <w:tcPr>
            <w:tcW w:w="1283" w:type="dxa"/>
          </w:tcPr>
          <w:p w:rsidR="00A25FAF" w:rsidRDefault="00B713F3" w:rsidP="00A25FAF">
            <w:pPr>
              <w:jc w:val="center"/>
            </w:pPr>
            <w:r>
              <w:t>3</w:t>
            </w:r>
          </w:p>
        </w:tc>
        <w:tc>
          <w:tcPr>
            <w:tcW w:w="7784" w:type="dxa"/>
          </w:tcPr>
          <w:p w:rsidR="00A25FAF" w:rsidRDefault="001957BA" w:rsidP="00A25FAF">
            <w:pPr>
              <w:jc w:val="center"/>
            </w:pPr>
            <w:r>
              <w:t>Over scoping the project</w:t>
            </w:r>
          </w:p>
        </w:tc>
      </w:tr>
      <w:tr w:rsidR="00A25FAF" w:rsidTr="001957BA">
        <w:tc>
          <w:tcPr>
            <w:tcW w:w="1324" w:type="dxa"/>
          </w:tcPr>
          <w:p w:rsidR="00A25FAF" w:rsidRDefault="00B713F3" w:rsidP="00A25FAF">
            <w:pPr>
              <w:jc w:val="center"/>
            </w:pPr>
            <w:r>
              <w:t>2</w:t>
            </w:r>
          </w:p>
        </w:tc>
        <w:tc>
          <w:tcPr>
            <w:tcW w:w="950" w:type="dxa"/>
          </w:tcPr>
          <w:p w:rsidR="00A25FAF" w:rsidRDefault="00B713F3" w:rsidP="00A25FAF">
            <w:pPr>
              <w:jc w:val="center"/>
            </w:pPr>
            <w:r>
              <w:t>1</w:t>
            </w:r>
          </w:p>
        </w:tc>
        <w:tc>
          <w:tcPr>
            <w:tcW w:w="1283" w:type="dxa"/>
          </w:tcPr>
          <w:p w:rsidR="00A25FAF" w:rsidRDefault="00B713F3" w:rsidP="00A25FAF">
            <w:pPr>
              <w:jc w:val="center"/>
            </w:pPr>
            <w:r>
              <w:t>3</w:t>
            </w:r>
          </w:p>
        </w:tc>
        <w:tc>
          <w:tcPr>
            <w:tcW w:w="7784" w:type="dxa"/>
          </w:tcPr>
          <w:p w:rsidR="00A25FAF" w:rsidRDefault="001957BA" w:rsidP="00A25FAF">
            <w:pPr>
              <w:jc w:val="center"/>
            </w:pPr>
            <w:r>
              <w:t>Technical issues with unreal or tools within unreal</w:t>
            </w:r>
            <w:r w:rsidR="00C04B94">
              <w:t>, could cause delays on the project</w:t>
            </w:r>
          </w:p>
        </w:tc>
      </w:tr>
      <w:tr w:rsidR="00A25FAF" w:rsidTr="001957BA">
        <w:tc>
          <w:tcPr>
            <w:tcW w:w="1324" w:type="dxa"/>
          </w:tcPr>
          <w:p w:rsidR="00A25FAF" w:rsidRDefault="00B713F3" w:rsidP="00A25FAF">
            <w:pPr>
              <w:jc w:val="center"/>
            </w:pPr>
            <w:r>
              <w:t>4</w:t>
            </w:r>
          </w:p>
        </w:tc>
        <w:tc>
          <w:tcPr>
            <w:tcW w:w="950" w:type="dxa"/>
          </w:tcPr>
          <w:p w:rsidR="00A25FAF" w:rsidRDefault="00B713F3" w:rsidP="00A25FAF">
            <w:pPr>
              <w:jc w:val="center"/>
            </w:pPr>
            <w:r>
              <w:t>4</w:t>
            </w:r>
          </w:p>
        </w:tc>
        <w:tc>
          <w:tcPr>
            <w:tcW w:w="1283" w:type="dxa"/>
          </w:tcPr>
          <w:p w:rsidR="00A25FAF" w:rsidRDefault="00B713F3" w:rsidP="00A25FAF">
            <w:pPr>
              <w:jc w:val="center"/>
            </w:pPr>
            <w:r>
              <w:t>7</w:t>
            </w:r>
          </w:p>
        </w:tc>
        <w:tc>
          <w:tcPr>
            <w:tcW w:w="7784" w:type="dxa"/>
          </w:tcPr>
          <w:p w:rsidR="00A25FAF" w:rsidRDefault="001957BA" w:rsidP="00A25FAF">
            <w:pPr>
              <w:jc w:val="center"/>
            </w:pPr>
            <w:r>
              <w:t>Not researching enough for the project</w:t>
            </w:r>
          </w:p>
        </w:tc>
      </w:tr>
      <w:tr w:rsidR="00A25FAF" w:rsidTr="001957BA">
        <w:tc>
          <w:tcPr>
            <w:tcW w:w="1324" w:type="dxa"/>
          </w:tcPr>
          <w:p w:rsidR="00A25FAF" w:rsidRDefault="00B713F3" w:rsidP="00A25FAF">
            <w:pPr>
              <w:jc w:val="center"/>
            </w:pPr>
            <w:r>
              <w:t>3</w:t>
            </w:r>
          </w:p>
        </w:tc>
        <w:tc>
          <w:tcPr>
            <w:tcW w:w="950" w:type="dxa"/>
          </w:tcPr>
          <w:p w:rsidR="00A25FAF" w:rsidRDefault="00B713F3" w:rsidP="00A25FAF">
            <w:pPr>
              <w:jc w:val="center"/>
            </w:pPr>
            <w:r>
              <w:t>3</w:t>
            </w:r>
          </w:p>
        </w:tc>
        <w:tc>
          <w:tcPr>
            <w:tcW w:w="1283" w:type="dxa"/>
          </w:tcPr>
          <w:p w:rsidR="00A25FAF" w:rsidRDefault="00B713F3" w:rsidP="00A25FAF">
            <w:pPr>
              <w:jc w:val="center"/>
            </w:pPr>
            <w:r>
              <w:t>6</w:t>
            </w:r>
          </w:p>
        </w:tc>
        <w:tc>
          <w:tcPr>
            <w:tcW w:w="7784" w:type="dxa"/>
          </w:tcPr>
          <w:p w:rsidR="00A25FAF" w:rsidRDefault="001957BA" w:rsidP="00A25FAF">
            <w:pPr>
              <w:jc w:val="center"/>
            </w:pPr>
            <w:r>
              <w:t>Spending too much time researching and not implementing</w:t>
            </w:r>
            <w:r w:rsidR="0008489E">
              <w:t>.</w:t>
            </w:r>
            <w:r w:rsidR="00C04B94">
              <w:t xml:space="preserve"> </w:t>
            </w:r>
          </w:p>
        </w:tc>
      </w:tr>
      <w:tr w:rsidR="00A25FAF" w:rsidTr="001957BA">
        <w:tc>
          <w:tcPr>
            <w:tcW w:w="1324" w:type="dxa"/>
          </w:tcPr>
          <w:p w:rsidR="00A25FAF" w:rsidRDefault="001957BA" w:rsidP="00A25FAF">
            <w:pPr>
              <w:jc w:val="center"/>
            </w:pPr>
            <w:r>
              <w:t>6</w:t>
            </w:r>
          </w:p>
        </w:tc>
        <w:tc>
          <w:tcPr>
            <w:tcW w:w="950" w:type="dxa"/>
          </w:tcPr>
          <w:p w:rsidR="00A25FAF" w:rsidRDefault="001957BA" w:rsidP="00A25FAF">
            <w:pPr>
              <w:jc w:val="center"/>
            </w:pPr>
            <w:r>
              <w:t>6</w:t>
            </w:r>
          </w:p>
        </w:tc>
        <w:tc>
          <w:tcPr>
            <w:tcW w:w="1283" w:type="dxa"/>
          </w:tcPr>
          <w:p w:rsidR="00A25FAF" w:rsidRDefault="001957BA" w:rsidP="00A25FAF">
            <w:pPr>
              <w:jc w:val="center"/>
            </w:pPr>
            <w:r>
              <w:t>12</w:t>
            </w:r>
          </w:p>
        </w:tc>
        <w:tc>
          <w:tcPr>
            <w:tcW w:w="7784" w:type="dxa"/>
          </w:tcPr>
          <w:p w:rsidR="00A25FAF" w:rsidRDefault="001957BA" w:rsidP="00A25FAF">
            <w:pPr>
              <w:jc w:val="center"/>
            </w:pPr>
            <w:r>
              <w:t>Not completing takes according to the week by week schedule</w:t>
            </w:r>
          </w:p>
        </w:tc>
      </w:tr>
      <w:tr w:rsidR="00A25FAF" w:rsidTr="001957BA">
        <w:tc>
          <w:tcPr>
            <w:tcW w:w="1324" w:type="dxa"/>
          </w:tcPr>
          <w:p w:rsidR="00A25FAF" w:rsidRDefault="001957BA" w:rsidP="00A25FAF">
            <w:pPr>
              <w:jc w:val="center"/>
            </w:pPr>
            <w:r>
              <w:t>5</w:t>
            </w:r>
          </w:p>
        </w:tc>
        <w:tc>
          <w:tcPr>
            <w:tcW w:w="950" w:type="dxa"/>
          </w:tcPr>
          <w:p w:rsidR="00A25FAF" w:rsidRDefault="001957BA" w:rsidP="00A25FAF">
            <w:pPr>
              <w:jc w:val="center"/>
            </w:pPr>
            <w:r>
              <w:t>5</w:t>
            </w:r>
          </w:p>
        </w:tc>
        <w:tc>
          <w:tcPr>
            <w:tcW w:w="1283" w:type="dxa"/>
          </w:tcPr>
          <w:p w:rsidR="00A25FAF" w:rsidRDefault="001957BA" w:rsidP="00A25FAF">
            <w:pPr>
              <w:jc w:val="center"/>
            </w:pPr>
            <w:r>
              <w:t>10</w:t>
            </w:r>
          </w:p>
        </w:tc>
        <w:tc>
          <w:tcPr>
            <w:tcW w:w="7784" w:type="dxa"/>
          </w:tcPr>
          <w:p w:rsidR="00A25FAF" w:rsidRDefault="001957BA" w:rsidP="00A25FAF">
            <w:pPr>
              <w:jc w:val="center"/>
            </w:pPr>
            <w:r>
              <w:t>Overlapping assign</w:t>
            </w:r>
            <w:r w:rsidR="0008489E">
              <w:t>ments may cause schedule issues</w:t>
            </w:r>
          </w:p>
        </w:tc>
      </w:tr>
    </w:tbl>
    <w:p w:rsidR="00A25FAF" w:rsidRPr="00A25FAF" w:rsidRDefault="00A25FAF" w:rsidP="00A25FAF">
      <w:pPr>
        <w:jc w:val="center"/>
      </w:pPr>
    </w:p>
    <w:p w:rsidR="00A25FAF" w:rsidRPr="00A25FAF" w:rsidRDefault="00A25FAF" w:rsidP="00A25FAF">
      <w:pPr>
        <w:jc w:val="center"/>
      </w:pPr>
    </w:p>
    <w:p w:rsidR="00A25FAF" w:rsidRPr="00A25FAF" w:rsidRDefault="00A25FAF" w:rsidP="00A25FAF"/>
    <w:p w:rsidR="00A25FAF" w:rsidRPr="00A25FAF" w:rsidRDefault="00A25FAF" w:rsidP="00A25FAF"/>
    <w:p w:rsidR="00A25FAF" w:rsidRPr="00A25FAF" w:rsidRDefault="00A25FAF" w:rsidP="00A25FAF"/>
    <w:p w:rsidR="00A25FAF" w:rsidRPr="00A25FAF" w:rsidRDefault="00A25FAF" w:rsidP="00A25FAF"/>
    <w:p w:rsidR="00A25FAF" w:rsidRPr="00A25FAF" w:rsidRDefault="00A25FAF" w:rsidP="00A25FAF"/>
    <w:p w:rsidR="00E2586F" w:rsidRDefault="00E2586F" w:rsidP="00A25FAF"/>
    <w:p w:rsidR="00A25FAF" w:rsidRDefault="00A25FAF" w:rsidP="00A25FAF"/>
    <w:p w:rsidR="00A25FAF" w:rsidRDefault="00A25FAF" w:rsidP="00A25FAF"/>
    <w:p w:rsidR="00A25FAF" w:rsidRDefault="00A25FAF" w:rsidP="00A25FAF"/>
    <w:p w:rsidR="00A25FAF" w:rsidRDefault="00A25FAF" w:rsidP="00A25FAF"/>
    <w:p w:rsidR="00A25FAF" w:rsidRDefault="00A25FAF" w:rsidP="00A25FAF"/>
    <w:p w:rsidR="00A25FAF" w:rsidRDefault="00A25FAF" w:rsidP="00A25FAF"/>
    <w:p w:rsidR="00A25FAF" w:rsidRDefault="00A25FAF" w:rsidP="00A25FAF"/>
    <w:p w:rsidR="00A25FAF" w:rsidRDefault="00A25FAF" w:rsidP="00A25FAF"/>
    <w:p w:rsidR="00A25FAF" w:rsidRDefault="00A25FAF" w:rsidP="00A25FAF"/>
    <w:p w:rsidR="00A25FAF" w:rsidRDefault="00A25FAF" w:rsidP="00A25FAF"/>
    <w:p w:rsidR="00A25FAF" w:rsidRDefault="00A25FAF" w:rsidP="00A25FAF"/>
    <w:p w:rsidR="00A25FAF" w:rsidRDefault="00843C00" w:rsidP="00843C00">
      <w:pPr>
        <w:pStyle w:val="Heading1"/>
        <w:jc w:val="center"/>
        <w:rPr>
          <w:sz w:val="32"/>
          <w:u w:val="single"/>
        </w:rPr>
      </w:pPr>
      <w:r w:rsidRPr="00843C00">
        <w:rPr>
          <w:sz w:val="32"/>
          <w:u w:val="single"/>
        </w:rPr>
        <w:t>Bibliography</w:t>
      </w:r>
    </w:p>
    <w:p w:rsidR="003B040D" w:rsidRDefault="003B040D" w:rsidP="003B040D">
      <w:pPr>
        <w:rPr>
          <w:rStyle w:val="selectable"/>
          <w:i/>
          <w:iCs/>
          <w:color w:val="000000"/>
        </w:rPr>
      </w:pPr>
      <w:r>
        <w:rPr>
          <w:rStyle w:val="selectable"/>
          <w:color w:val="000000"/>
        </w:rPr>
        <w:t xml:space="preserve">Quinn, A. (2008). Types and Roles Of Sound In Games. [Blog] </w:t>
      </w:r>
      <w:r>
        <w:rPr>
          <w:rStyle w:val="selectable"/>
          <w:i/>
          <w:iCs/>
          <w:color w:val="000000"/>
        </w:rPr>
        <w:t>Andrew Quinn, Sound Designer &amp; Field Recordist</w:t>
      </w:r>
      <w:r>
        <w:rPr>
          <w:rStyle w:val="selectable"/>
          <w:color w:val="000000"/>
        </w:rPr>
        <w:t>. Available at: http://www.aquinn.co.uk/wordpress/7 [Accessed 20 Nov. 2018].</w:t>
      </w:r>
    </w:p>
    <w:p w:rsidR="003B040D" w:rsidRDefault="003B040D" w:rsidP="003B040D">
      <w:r>
        <w:rPr>
          <w:rStyle w:val="selectable"/>
          <w:i/>
          <w:iCs/>
          <w:color w:val="000000"/>
        </w:rPr>
        <w:t>UT3 Ambient Passes</w:t>
      </w:r>
      <w:r>
        <w:rPr>
          <w:rStyle w:val="selectable"/>
          <w:color w:val="000000"/>
        </w:rPr>
        <w:t>. (2008). [video] Directed by A. Quinn. Youtube.</w:t>
      </w:r>
    </w:p>
    <w:p w:rsidR="00843C00" w:rsidRDefault="00843C00" w:rsidP="00843C00">
      <w:pPr>
        <w:rPr>
          <w:rStyle w:val="selectable"/>
          <w:color w:val="000000"/>
        </w:rPr>
      </w:pPr>
      <w:r>
        <w:rPr>
          <w:rStyle w:val="selectable"/>
          <w:color w:val="000000"/>
        </w:rPr>
        <w:t xml:space="preserve">Schmalz, M., Finn, A. and Taylor, H. (2014). Risk Management in Video Game Development Projects. </w:t>
      </w:r>
      <w:r>
        <w:rPr>
          <w:rStyle w:val="selectable"/>
          <w:i/>
          <w:iCs/>
          <w:color w:val="000000"/>
        </w:rPr>
        <w:t>2014 47th Hawaii International Conference on System Sciences</w:t>
      </w:r>
      <w:r>
        <w:rPr>
          <w:rStyle w:val="selectable"/>
          <w:color w:val="000000"/>
        </w:rPr>
        <w:t>. [online] Available at: https://ieeexplore.ieee.org/document/6759136 [Accessed 20 Nov. 2018].</w:t>
      </w:r>
    </w:p>
    <w:p w:rsidR="00843C00" w:rsidRPr="00A25FAF" w:rsidRDefault="00843C00" w:rsidP="00B713F3">
      <w:pPr>
        <w:pStyle w:val="Heading1"/>
      </w:pPr>
    </w:p>
    <w:sectPr w:rsidR="00843C00" w:rsidRPr="00A25FAF" w:rsidSect="00874AA1">
      <w:pgSz w:w="12240" w:h="15840"/>
      <w:pgMar w:top="1152" w:right="1440" w:bottom="1152" w:left="1440" w:header="576" w:footer="57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D1052" w:rsidRDefault="00FD1052" w:rsidP="00524988">
      <w:pPr>
        <w:spacing w:after="0" w:line="240" w:lineRule="auto"/>
      </w:pPr>
      <w:r>
        <w:separator/>
      </w:r>
    </w:p>
  </w:endnote>
  <w:endnote w:type="continuationSeparator" w:id="0">
    <w:p w:rsidR="00FD1052" w:rsidRDefault="00FD1052" w:rsidP="005249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D1052" w:rsidRDefault="00FD1052" w:rsidP="00524988">
      <w:pPr>
        <w:spacing w:after="0" w:line="240" w:lineRule="auto"/>
      </w:pPr>
      <w:r>
        <w:separator/>
      </w:r>
    </w:p>
  </w:footnote>
  <w:footnote w:type="continuationSeparator" w:id="0">
    <w:p w:rsidR="00FD1052" w:rsidRDefault="00FD1052" w:rsidP="005249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95D8FDA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2B55560"/>
    <w:multiLevelType w:val="hybridMultilevel"/>
    <w:tmpl w:val="0D5E2DAC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B10480"/>
    <w:multiLevelType w:val="hybridMultilevel"/>
    <w:tmpl w:val="826834D2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977B60"/>
    <w:multiLevelType w:val="hybridMultilevel"/>
    <w:tmpl w:val="C1EE547C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AE3CC6"/>
    <w:multiLevelType w:val="hybridMultilevel"/>
    <w:tmpl w:val="826E4CF6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012A3E"/>
    <w:multiLevelType w:val="hybridMultilevel"/>
    <w:tmpl w:val="6E74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6B495C"/>
    <w:multiLevelType w:val="hybridMultilevel"/>
    <w:tmpl w:val="2B387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057A51"/>
    <w:multiLevelType w:val="hybridMultilevel"/>
    <w:tmpl w:val="A510DB74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B7489A"/>
    <w:multiLevelType w:val="hybridMultilevel"/>
    <w:tmpl w:val="19729978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FCB5B48"/>
    <w:multiLevelType w:val="hybridMultilevel"/>
    <w:tmpl w:val="5FCCA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5"/>
  </w:num>
  <w:num w:numId="4">
    <w:abstractNumId w:val="0"/>
  </w:num>
  <w:num w:numId="5">
    <w:abstractNumId w:val="4"/>
  </w:num>
  <w:num w:numId="6">
    <w:abstractNumId w:val="2"/>
  </w:num>
  <w:num w:numId="7">
    <w:abstractNumId w:val="7"/>
  </w:num>
  <w:num w:numId="8">
    <w:abstractNumId w:val="1"/>
  </w:num>
  <w:num w:numId="9">
    <w:abstractNumId w:val="8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360"/>
    <w:rsid w:val="00044941"/>
    <w:rsid w:val="00054552"/>
    <w:rsid w:val="00076856"/>
    <w:rsid w:val="0008489E"/>
    <w:rsid w:val="00086FC3"/>
    <w:rsid w:val="00097C80"/>
    <w:rsid w:val="000B4497"/>
    <w:rsid w:val="00104940"/>
    <w:rsid w:val="001244FF"/>
    <w:rsid w:val="00151A42"/>
    <w:rsid w:val="001744E8"/>
    <w:rsid w:val="0018616B"/>
    <w:rsid w:val="001957BA"/>
    <w:rsid w:val="00196574"/>
    <w:rsid w:val="001B3B00"/>
    <w:rsid w:val="001E3ADA"/>
    <w:rsid w:val="00205F20"/>
    <w:rsid w:val="002261A4"/>
    <w:rsid w:val="00226DCD"/>
    <w:rsid w:val="00262D29"/>
    <w:rsid w:val="002A7C13"/>
    <w:rsid w:val="002C400D"/>
    <w:rsid w:val="002F1EA7"/>
    <w:rsid w:val="0030041B"/>
    <w:rsid w:val="003169C1"/>
    <w:rsid w:val="003507B1"/>
    <w:rsid w:val="003A0A08"/>
    <w:rsid w:val="003B040D"/>
    <w:rsid w:val="003B408E"/>
    <w:rsid w:val="0041164B"/>
    <w:rsid w:val="00432A3E"/>
    <w:rsid w:val="00440CDD"/>
    <w:rsid w:val="00481FAD"/>
    <w:rsid w:val="00483FFD"/>
    <w:rsid w:val="004B4477"/>
    <w:rsid w:val="004E02AF"/>
    <w:rsid w:val="004E0B7C"/>
    <w:rsid w:val="00512223"/>
    <w:rsid w:val="005244D5"/>
    <w:rsid w:val="00524988"/>
    <w:rsid w:val="005419B7"/>
    <w:rsid w:val="00546AAA"/>
    <w:rsid w:val="00563FE4"/>
    <w:rsid w:val="005733DE"/>
    <w:rsid w:val="00575138"/>
    <w:rsid w:val="00575C9D"/>
    <w:rsid w:val="005854E9"/>
    <w:rsid w:val="005956CF"/>
    <w:rsid w:val="0060581B"/>
    <w:rsid w:val="00635D86"/>
    <w:rsid w:val="00737A6F"/>
    <w:rsid w:val="00757C12"/>
    <w:rsid w:val="00783197"/>
    <w:rsid w:val="00787324"/>
    <w:rsid w:val="007B27FA"/>
    <w:rsid w:val="007E5E67"/>
    <w:rsid w:val="00843C00"/>
    <w:rsid w:val="00874AA1"/>
    <w:rsid w:val="00917360"/>
    <w:rsid w:val="00923409"/>
    <w:rsid w:val="00965AB1"/>
    <w:rsid w:val="00990155"/>
    <w:rsid w:val="009A33C3"/>
    <w:rsid w:val="009E6C1C"/>
    <w:rsid w:val="00A041C0"/>
    <w:rsid w:val="00A05988"/>
    <w:rsid w:val="00A25FAF"/>
    <w:rsid w:val="00A353C9"/>
    <w:rsid w:val="00A64B47"/>
    <w:rsid w:val="00AD0827"/>
    <w:rsid w:val="00B01D14"/>
    <w:rsid w:val="00B1179F"/>
    <w:rsid w:val="00B3742D"/>
    <w:rsid w:val="00B473B5"/>
    <w:rsid w:val="00B51323"/>
    <w:rsid w:val="00B713F3"/>
    <w:rsid w:val="00B74CBD"/>
    <w:rsid w:val="00BA31DD"/>
    <w:rsid w:val="00BB2E0A"/>
    <w:rsid w:val="00BC42C0"/>
    <w:rsid w:val="00C04B94"/>
    <w:rsid w:val="00C51668"/>
    <w:rsid w:val="00CC3A4F"/>
    <w:rsid w:val="00D3325B"/>
    <w:rsid w:val="00E10748"/>
    <w:rsid w:val="00E16DB2"/>
    <w:rsid w:val="00E2586F"/>
    <w:rsid w:val="00E779DE"/>
    <w:rsid w:val="00E83225"/>
    <w:rsid w:val="00F90E64"/>
    <w:rsid w:val="00FA6F20"/>
    <w:rsid w:val="00FD1052"/>
    <w:rsid w:val="00FD17B1"/>
    <w:rsid w:val="00FE1CD2"/>
    <w:rsid w:val="00FE2C1E"/>
    <w:rsid w:val="00FF47A7"/>
    <w:rsid w:val="4BDEC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0F2C86"/>
  <w15:chartTrackingRefBased/>
  <w15:docId w15:val="{E65E2D79-CE92-4A37-BF54-7DDB1A49A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74AA1"/>
  </w:style>
  <w:style w:type="paragraph" w:styleId="Heading1">
    <w:name w:val="heading 1"/>
    <w:basedOn w:val="Normal"/>
    <w:link w:val="Heading1Char"/>
    <w:uiPriority w:val="9"/>
    <w:qFormat/>
    <w:rsid w:val="00874AA1"/>
    <w:pPr>
      <w:keepNext/>
      <w:keepLines/>
      <w:contextualSpacing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874AA1"/>
    <w:pPr>
      <w:contextualSpacing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874AA1"/>
    <w:pPr>
      <w:contextualSpacing/>
      <w:outlineLvl w:val="2"/>
    </w:pPr>
    <w:rPr>
      <w:rFonts w:eastAsiaTheme="majorEastAsia" w:cstheme="majorBidi"/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11"/>
    <w:rsid w:val="00874AA1"/>
    <w:pPr>
      <w:numPr>
        <w:numId w:val="4"/>
      </w:numPr>
      <w:ind w:left="720"/>
      <w:contextualSpacing/>
    </w:pPr>
    <w:rPr>
      <w:sz w:val="22"/>
    </w:rPr>
  </w:style>
  <w:style w:type="paragraph" w:styleId="Title">
    <w:name w:val="Title"/>
    <w:basedOn w:val="Normal"/>
    <w:next w:val="Normal"/>
    <w:link w:val="TitleChar"/>
    <w:uiPriority w:val="1"/>
    <w:qFormat/>
    <w:rsid w:val="00874AA1"/>
    <w:pPr>
      <w:spacing w:after="600" w:line="360" w:lineRule="auto"/>
      <w:contextualSpacing/>
      <w:jc w:val="center"/>
    </w:pPr>
    <w:rPr>
      <w:rFonts w:asciiTheme="majorHAnsi" w:eastAsiaTheme="majorEastAsia" w:hAnsiTheme="majorHAnsi" w:cstheme="majorBidi"/>
      <w:b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874AA1"/>
    <w:rPr>
      <w:rFonts w:asciiTheme="majorHAnsi" w:eastAsiaTheme="majorEastAsia" w:hAnsiTheme="majorHAnsi" w:cstheme="majorBidi"/>
      <w:b/>
      <w:kern w:val="28"/>
      <w:sz w:val="28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74AA1"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74AA1"/>
    <w:rPr>
      <w:rFonts w:eastAsiaTheme="majorEastAsia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4AA1"/>
    <w:rPr>
      <w:rFonts w:eastAsiaTheme="majorEastAsia" w:cstheme="majorBidi"/>
      <w:b/>
      <w:i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74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4AA1"/>
  </w:style>
  <w:style w:type="paragraph" w:styleId="Footer">
    <w:name w:val="footer"/>
    <w:basedOn w:val="Normal"/>
    <w:link w:val="FooterChar"/>
    <w:uiPriority w:val="99"/>
    <w:unhideWhenUsed/>
    <w:rsid w:val="00874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4AA1"/>
  </w:style>
  <w:style w:type="character" w:styleId="PlaceholderText">
    <w:name w:val="Placeholder Text"/>
    <w:basedOn w:val="DefaultParagraphFont"/>
    <w:uiPriority w:val="99"/>
    <w:semiHidden/>
    <w:rsid w:val="00874AA1"/>
    <w:rPr>
      <w:color w:val="808080"/>
    </w:rPr>
  </w:style>
  <w:style w:type="paragraph" w:customStyle="1" w:styleId="Normal-Indented">
    <w:name w:val="Normal - Indented"/>
    <w:basedOn w:val="Normal"/>
    <w:uiPriority w:val="12"/>
    <w:qFormat/>
    <w:rsid w:val="00874AA1"/>
    <w:pPr>
      <w:ind w:left="720"/>
      <w:contextualSpacing/>
    </w:pPr>
  </w:style>
  <w:style w:type="paragraph" w:styleId="ListParagraph">
    <w:name w:val="List Paragraph"/>
    <w:basedOn w:val="Normal"/>
    <w:uiPriority w:val="34"/>
    <w:unhideWhenUsed/>
    <w:qFormat/>
    <w:rsid w:val="003A0A08"/>
    <w:pPr>
      <w:ind w:left="720"/>
      <w:contextualSpacing/>
    </w:pPr>
  </w:style>
  <w:style w:type="paragraph" w:styleId="BodyText">
    <w:name w:val="Body Text"/>
    <w:basedOn w:val="Normal"/>
    <w:link w:val="BodyTextChar"/>
    <w:rsid w:val="00262D29"/>
    <w:pPr>
      <w:numPr>
        <w:ilvl w:val="12"/>
      </w:numPr>
      <w:spacing w:after="240" w:line="240" w:lineRule="auto"/>
    </w:pPr>
    <w:rPr>
      <w:rFonts w:ascii="Times New Roman" w:eastAsia="Times New Roman" w:hAnsi="Times New Roman" w:cs="Times New Roman"/>
      <w:b/>
      <w:bCs/>
      <w:sz w:val="28"/>
      <w:szCs w:val="20"/>
      <w:lang w:val="en-GB"/>
    </w:rPr>
  </w:style>
  <w:style w:type="character" w:customStyle="1" w:styleId="BodyTextChar">
    <w:name w:val="Body Text Char"/>
    <w:basedOn w:val="DefaultParagraphFont"/>
    <w:link w:val="BodyText"/>
    <w:rsid w:val="00262D29"/>
    <w:rPr>
      <w:rFonts w:ascii="Times New Roman" w:eastAsia="Times New Roman" w:hAnsi="Times New Roman" w:cs="Times New Roman"/>
      <w:b/>
      <w:bCs/>
      <w:sz w:val="28"/>
      <w:szCs w:val="20"/>
      <w:lang w:val="en-GB"/>
    </w:rPr>
  </w:style>
  <w:style w:type="paragraph" w:customStyle="1" w:styleId="TableParagraph">
    <w:name w:val="Table Paragraph"/>
    <w:basedOn w:val="Normal"/>
    <w:uiPriority w:val="1"/>
    <w:qFormat/>
    <w:rsid w:val="00262D29"/>
    <w:pPr>
      <w:widowControl w:val="0"/>
      <w:spacing w:after="0" w:line="240" w:lineRule="auto"/>
    </w:pPr>
    <w:rPr>
      <w:rFonts w:ascii="Calibri" w:eastAsia="Calibri" w:hAnsi="Calibri" w:cs="Times New Roman"/>
      <w:sz w:val="22"/>
      <w:szCs w:val="22"/>
    </w:rPr>
  </w:style>
  <w:style w:type="table" w:styleId="TableGrid">
    <w:name w:val="Table Grid"/>
    <w:basedOn w:val="TableNormal"/>
    <w:uiPriority w:val="39"/>
    <w:rsid w:val="00A25F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electable">
    <w:name w:val="selectable"/>
    <w:basedOn w:val="DefaultParagraphFont"/>
    <w:rsid w:val="00843C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177026\AppData\Roaming\Microsoft\Templates\Project%20based%20learning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4F0EC0CC59B49E89F5C595405ED3A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359811-C23B-4E20-A61C-9CA636FF15F8}"/>
      </w:docPartPr>
      <w:docPartBody>
        <w:p w:rsidR="00A56C66" w:rsidRDefault="002770B2">
          <w:pPr>
            <w:pStyle w:val="44F0EC0CC59B49E89F5C595405ED3A23"/>
          </w:pPr>
          <w:r w:rsidRPr="00874AA1">
            <w:t>Project Overview:</w:t>
          </w:r>
        </w:p>
      </w:docPartBody>
    </w:docPart>
    <w:docPart>
      <w:docPartPr>
        <w:name w:val="1A833974CE2547EBA1B4F075E474EC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FD1D85-E624-4D63-B051-FAA02FE7F4EF}"/>
      </w:docPartPr>
      <w:docPartBody>
        <w:p w:rsidR="00A56C66" w:rsidRDefault="002770B2">
          <w:pPr>
            <w:pStyle w:val="1A833974CE2547EBA1B4F075E474EC0D"/>
          </w:pPr>
          <w:r w:rsidRPr="00874AA1">
            <w:t>Standards:</w:t>
          </w:r>
        </w:p>
      </w:docPartBody>
    </w:docPart>
    <w:docPart>
      <w:docPartPr>
        <w:name w:val="77DCA09509C44378BBF83F06B66447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91B1D-2E85-4875-8B8B-B6A655046A83}"/>
      </w:docPartPr>
      <w:docPartBody>
        <w:p w:rsidR="00A56C66" w:rsidRDefault="002770B2">
          <w:pPr>
            <w:pStyle w:val="77DCA09509C44378BBF83F06B66447D3"/>
          </w:pPr>
          <w:r w:rsidRPr="00874AA1">
            <w:t>Outline the steps/plan for your project: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0B2"/>
    <w:rsid w:val="00120514"/>
    <w:rsid w:val="002770B2"/>
    <w:rsid w:val="00463EBA"/>
    <w:rsid w:val="00A56C66"/>
    <w:rsid w:val="00D77C8F"/>
    <w:rsid w:val="00E30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7F84D79A8DE45B0AD6E8BFD882B6943">
    <w:name w:val="27F84D79A8DE45B0AD6E8BFD882B6943"/>
  </w:style>
  <w:style w:type="paragraph" w:customStyle="1" w:styleId="A828533B3C724BB0BF6A3AA537FE6723">
    <w:name w:val="A828533B3C724BB0BF6A3AA537FE6723"/>
  </w:style>
  <w:style w:type="paragraph" w:customStyle="1" w:styleId="44F0EC0CC59B49E89F5C595405ED3A23">
    <w:name w:val="44F0EC0CC59B49E89F5C595405ED3A23"/>
  </w:style>
  <w:style w:type="paragraph" w:customStyle="1" w:styleId="C1CBA05C049A4E94A40F190A9BAFD5BD">
    <w:name w:val="C1CBA05C049A4E94A40F190A9BAFD5BD"/>
  </w:style>
  <w:style w:type="paragraph" w:customStyle="1" w:styleId="1A833974CE2547EBA1B4F075E474EC0D">
    <w:name w:val="1A833974CE2547EBA1B4F075E474EC0D"/>
  </w:style>
  <w:style w:type="paragraph" w:customStyle="1" w:styleId="CBA769477AD849488B4B7D30955303E6">
    <w:name w:val="CBA769477AD849488B4B7D30955303E6"/>
  </w:style>
  <w:style w:type="paragraph" w:customStyle="1" w:styleId="E594830115914F32B225CA9AFC59CFD0">
    <w:name w:val="E594830115914F32B225CA9AFC59CFD0"/>
  </w:style>
  <w:style w:type="paragraph" w:customStyle="1" w:styleId="72673DF4969B433E8F78907FBC06FE86">
    <w:name w:val="72673DF4969B433E8F78907FBC06FE86"/>
  </w:style>
  <w:style w:type="paragraph" w:customStyle="1" w:styleId="3F53E756A19D4BDC8CB13664807BCEC5">
    <w:name w:val="3F53E756A19D4BDC8CB13664807BCEC5"/>
  </w:style>
  <w:style w:type="paragraph" w:customStyle="1" w:styleId="B7E7EF00954348E0AB719CE31E4AE469">
    <w:name w:val="B7E7EF00954348E0AB719CE31E4AE469"/>
  </w:style>
  <w:style w:type="paragraph" w:customStyle="1" w:styleId="608146AE4B8247C0805F728C0E62FBA9">
    <w:name w:val="608146AE4B8247C0805F728C0E62FBA9"/>
  </w:style>
  <w:style w:type="paragraph" w:customStyle="1" w:styleId="A1311B8943454C35BBC661BCEA996BD9">
    <w:name w:val="A1311B8943454C35BBC661BCEA996BD9"/>
  </w:style>
  <w:style w:type="paragraph" w:customStyle="1" w:styleId="0CF899A455884F0F88E898F3EC713F35">
    <w:name w:val="0CF899A455884F0F88E898F3EC713F35"/>
  </w:style>
  <w:style w:type="paragraph" w:customStyle="1" w:styleId="C7A15953BE104071997D1EC16ACEA892">
    <w:name w:val="C7A15953BE104071997D1EC16ACEA892"/>
  </w:style>
  <w:style w:type="paragraph" w:customStyle="1" w:styleId="E61327FA86214AECB6C36B8062403BAE">
    <w:name w:val="E61327FA86214AECB6C36B8062403BAE"/>
  </w:style>
  <w:style w:type="paragraph" w:customStyle="1" w:styleId="1C72345816A34811A1F26899836596EC">
    <w:name w:val="1C72345816A34811A1F26899836596EC"/>
  </w:style>
  <w:style w:type="paragraph" w:customStyle="1" w:styleId="41392A25964B4E78AB984A66856A811E">
    <w:name w:val="41392A25964B4E78AB984A66856A811E"/>
  </w:style>
  <w:style w:type="paragraph" w:customStyle="1" w:styleId="5C19CE1179F7429B8640D835783251FD">
    <w:name w:val="5C19CE1179F7429B8640D835783251FD"/>
  </w:style>
  <w:style w:type="paragraph" w:customStyle="1" w:styleId="77DCA09509C44378BBF83F06B66447D3">
    <w:name w:val="77DCA09509C44378BBF83F06B66447D3"/>
  </w:style>
  <w:style w:type="paragraph" w:customStyle="1" w:styleId="F84AEE968C3A48FDAA2CA72B26DA8232">
    <w:name w:val="F84AEE968C3A48FDAA2CA72B26DA8232"/>
  </w:style>
  <w:style w:type="paragraph" w:customStyle="1" w:styleId="7E68D96342FE42C3AF19EBD9F61B1C40">
    <w:name w:val="7E68D96342FE42C3AF19EBD9F61B1C40"/>
  </w:style>
  <w:style w:type="paragraph" w:customStyle="1" w:styleId="815A938FAFAB4074A4C61180861761FE">
    <w:name w:val="815A938FAFAB4074A4C61180861761FE"/>
  </w:style>
  <w:style w:type="paragraph" w:customStyle="1" w:styleId="2CEC169D42AD48AAA2DF398D99531234">
    <w:name w:val="2CEC169D42AD48AAA2DF398D99531234"/>
  </w:style>
  <w:style w:type="paragraph" w:customStyle="1" w:styleId="429CB45E56E141B68C3CB3FA7C03BA6F">
    <w:name w:val="429CB45E56E141B68C3CB3FA7C03BA6F"/>
  </w:style>
  <w:style w:type="paragraph" w:customStyle="1" w:styleId="24E3F77B5DCA4973BF923FF8EB27B6B0">
    <w:name w:val="24E3F77B5DCA4973BF923FF8EB27B6B0"/>
  </w:style>
  <w:style w:type="paragraph" w:customStyle="1" w:styleId="C7EEAA653EC9430CBE507A088D72A77E">
    <w:name w:val="C7EEAA653EC9430CBE507A088D72A77E"/>
  </w:style>
  <w:style w:type="paragraph" w:customStyle="1" w:styleId="EE111ADDEF4A42C99DEAF9E7D042B77C">
    <w:name w:val="EE111ADDEF4A42C99DEAF9E7D042B77C"/>
  </w:style>
  <w:style w:type="paragraph" w:customStyle="1" w:styleId="2DE3DF73152447C0B28E477CC321B06F">
    <w:name w:val="2DE3DF73152447C0B28E477CC321B06F"/>
    <w:rsid w:val="00A56C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Bodoni MT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40F5E8-4448-4982-82F4-146B74EB9EB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7D55E06-64DA-42F3-AD6E-D3DC24069E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A075BD4-F53C-4E01-9EDE-4652C8A1FE4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F57B22E7-752D-41BC-B902-AEE724B5B7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 based learning</Template>
  <TotalTime>1078</TotalTime>
  <Pages>9</Pages>
  <Words>1020</Words>
  <Characters>5818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S177026</dc:creator>
  <cp:keywords/>
  <dc:description/>
  <cp:lastModifiedBy>Lewis Wilden (s177026)</cp:lastModifiedBy>
  <cp:revision>44</cp:revision>
  <dcterms:created xsi:type="dcterms:W3CDTF">2018-11-19T14:29:00Z</dcterms:created>
  <dcterms:modified xsi:type="dcterms:W3CDTF">2018-11-26T17:33:00Z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  <property fmtid="{D5CDD505-2E9C-101B-9397-08002B2CF9AE}" pid="3" name="MSIP_Label_f42aa342-8706-4288-bd11-ebb85995028c_Enabled">
    <vt:lpwstr>True</vt:lpwstr>
  </property>
  <property fmtid="{D5CDD505-2E9C-101B-9397-08002B2CF9AE}" pid="4" name="MSIP_Label_f42aa342-8706-4288-bd11-ebb85995028c_SiteId">
    <vt:lpwstr>72f988bf-86f1-41af-91ab-2d7cd011db47</vt:lpwstr>
  </property>
  <property fmtid="{D5CDD505-2E9C-101B-9397-08002B2CF9AE}" pid="5" name="MSIP_Label_f42aa342-8706-4288-bd11-ebb85995028c_Owner">
    <vt:lpwstr>gaylemadeira@GAYLEMADEIRDE85</vt:lpwstr>
  </property>
  <property fmtid="{D5CDD505-2E9C-101B-9397-08002B2CF9AE}" pid="6" name="MSIP_Label_f42aa342-8706-4288-bd11-ebb85995028c_SetDate">
    <vt:lpwstr>2018-08-18T06:30:57.0648374Z</vt:lpwstr>
  </property>
  <property fmtid="{D5CDD505-2E9C-101B-9397-08002B2CF9AE}" pid="7" name="MSIP_Label_f42aa342-8706-4288-bd11-ebb85995028c_Name">
    <vt:lpwstr>General</vt:lpwstr>
  </property>
  <property fmtid="{D5CDD505-2E9C-101B-9397-08002B2CF9AE}" pid="8" name="MSIP_Label_f42aa342-8706-4288-bd11-ebb85995028c_Application">
    <vt:lpwstr>Microsoft Azure Information Protection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