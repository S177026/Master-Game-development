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874AA1" w:rsidRDefault="00960806" w:rsidP="00874AA1">
      <w:pPr>
        <w:pStyle w:val="Title"/>
      </w:pPr>
      <w:r>
        <w:t>IGDV Individual Learning Plan:</w:t>
      </w:r>
    </w:p>
    <w:p w:rsidR="00076856" w:rsidRPr="00874AA1" w:rsidRDefault="00960806" w:rsidP="00874AA1">
      <w:pPr>
        <w:pStyle w:val="Title"/>
      </w:pPr>
      <w:r>
        <w:t>Unreal Development</w:t>
      </w:r>
    </w:p>
    <w:p w:rsidR="00563FE4" w:rsidRPr="00874AA1" w:rsidRDefault="00461DD4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A04DD5D67D814C57B9854C643628F1DD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E15CE4" w:rsidRDefault="00BE62FC" w:rsidP="00874AA1">
      <w:r>
        <w:t>In this project</w:t>
      </w:r>
      <w:r w:rsidR="00DB3E4D">
        <w:t xml:space="preserve"> I will increase and improve</w:t>
      </w:r>
      <w:r w:rsidR="00DD3F4B">
        <w:t xml:space="preserve"> my knowledge of the unreal engine, </w:t>
      </w:r>
      <w:r w:rsidR="00E15CE4">
        <w:t>the elements I will be exploring, and implementing are as followed</w:t>
      </w:r>
      <w:r w:rsidR="00DB3E4D">
        <w:t>;</w:t>
      </w:r>
      <w:r w:rsidR="00E15CE4">
        <w:t xml:space="preserve"> </w:t>
      </w:r>
    </w:p>
    <w:p w:rsidR="003C6097" w:rsidRDefault="003C6097" w:rsidP="00874AA1"/>
    <w:p w:rsidR="00E15CE4" w:rsidRDefault="00853D12" w:rsidP="002569E5">
      <w:pPr>
        <w:jc w:val="center"/>
      </w:pPr>
      <w:r>
        <w:t>Audio implementation:</w:t>
      </w:r>
    </w:p>
    <w:p w:rsidR="00C80A6E" w:rsidRDefault="00853D12" w:rsidP="00227053">
      <w:r>
        <w:t xml:space="preserve">The first aspect of audio </w:t>
      </w:r>
      <w:r w:rsidR="002569E5">
        <w:t>I</w:t>
      </w:r>
      <w:r>
        <w:t xml:space="preserve"> will be </w:t>
      </w:r>
      <w:r w:rsidR="002569E5">
        <w:t>exploring</w:t>
      </w:r>
      <w:r>
        <w:t xml:space="preserve"> will be impleme</w:t>
      </w:r>
      <w:r w:rsidR="002569E5">
        <w:t>nting ambient and environment</w:t>
      </w:r>
      <w:r w:rsidR="00C80A6E">
        <w:t>al</w:t>
      </w:r>
      <w:r w:rsidR="002569E5">
        <w:t xml:space="preserve"> </w:t>
      </w:r>
      <w:r w:rsidR="00C80A6E">
        <w:t>sound effect and game music</w:t>
      </w:r>
      <w:r w:rsidR="002569E5">
        <w:t xml:space="preserve">. I will demonstrate different types of sound and how different attenuation shapes effect </w:t>
      </w:r>
      <w:r w:rsidR="00C80A6E">
        <w:t xml:space="preserve">the way the sound works. I will also be exploring volume and reverb for sounds, and ways to trigger these sounds. </w:t>
      </w:r>
    </w:p>
    <w:p w:rsidR="00C80A6E" w:rsidRDefault="00C80A6E" w:rsidP="00227053">
      <w:r>
        <w:t xml:space="preserve">The second aspect of audio is dialogue, I will be </w:t>
      </w:r>
      <w:r w:rsidR="004A7A55">
        <w:t>exploring how to add timed dialogue as well as triggered dialogue.</w:t>
      </w:r>
      <w:r w:rsidR="00607CD0">
        <w:t xml:space="preserve">   </w:t>
      </w:r>
      <w:r>
        <w:t xml:space="preserve"> </w:t>
      </w:r>
    </w:p>
    <w:p w:rsidR="003C6097" w:rsidRDefault="003C6097" w:rsidP="00227053"/>
    <w:p w:rsidR="003C6097" w:rsidRDefault="003C6097" w:rsidP="003C6097">
      <w:pPr>
        <w:jc w:val="center"/>
      </w:pPr>
      <w:r>
        <w:t>Visual Effect:</w:t>
      </w:r>
    </w:p>
    <w:p w:rsidR="003C6097" w:rsidRDefault="00420D82" w:rsidP="003C6097">
      <w:r>
        <w:t xml:space="preserve">I will demonstrate </w:t>
      </w:r>
      <w:r w:rsidR="007463E9">
        <w:t>how to create visual e</w:t>
      </w:r>
      <w:r w:rsidR="00081EB6">
        <w:t>f</w:t>
      </w:r>
      <w:r w:rsidR="00530560">
        <w:t xml:space="preserve">fect using the particle system via Cascade. </w:t>
      </w:r>
      <w:r w:rsidR="004F6A7B">
        <w:t xml:space="preserve">I will also explore how to optimize these </w:t>
      </w:r>
      <w:r w:rsidR="00AE2C75">
        <w:t>effects,</w:t>
      </w:r>
      <w:r w:rsidR="004F6A7B">
        <w:t xml:space="preserve"> so they don’t hinder performance. </w:t>
      </w:r>
    </w:p>
    <w:p w:rsidR="00530560" w:rsidRDefault="00530560" w:rsidP="003C6097"/>
    <w:p w:rsidR="003C6097" w:rsidRDefault="003C6097" w:rsidP="003C6097">
      <w:pPr>
        <w:jc w:val="center"/>
      </w:pPr>
      <w:r>
        <w:t>Cinematic cutscenes:</w:t>
      </w:r>
    </w:p>
    <w:p w:rsidR="003C6097" w:rsidRDefault="003C6097" w:rsidP="003C6097">
      <w:r>
        <w:t xml:space="preserve">I will create a few short cutscene using unreals Sequencer </w:t>
      </w:r>
    </w:p>
    <w:p w:rsidR="003C6097" w:rsidRDefault="003C6097" w:rsidP="003C6097"/>
    <w:p w:rsidR="003C6097" w:rsidRDefault="003C6097" w:rsidP="003C6097">
      <w:pPr>
        <w:jc w:val="center"/>
      </w:pPr>
      <w:r>
        <w:t>Lighting:</w:t>
      </w:r>
    </w:p>
    <w:p w:rsidR="003C6097" w:rsidRDefault="003C6097" w:rsidP="003C6097">
      <w:r>
        <w:t>I will demonstrate how to correctly light a scene depending on theme and environment.</w:t>
      </w:r>
    </w:p>
    <w:p w:rsidR="003C6097" w:rsidRDefault="003C6097" w:rsidP="003C6097">
      <w:r>
        <w:t xml:space="preserve"> </w:t>
      </w:r>
    </w:p>
    <w:p w:rsidR="00E15CE4" w:rsidRPr="00874AA1" w:rsidRDefault="00E15CE4" w:rsidP="00E15CE4">
      <w:r>
        <w:t xml:space="preserve">The reasoning behind this project is to increase my development skills in unreal engine. My primary game engine over the past 3 years has been </w:t>
      </w:r>
      <w:r w:rsidR="00DB3E4D">
        <w:t xml:space="preserve">heavily Unity. </w:t>
      </w:r>
    </w:p>
    <w:p w:rsidR="00C56D85" w:rsidRDefault="00E15CE4" w:rsidP="00E15CE4">
      <w:pPr>
        <w:pStyle w:val="Heading1"/>
      </w:pPr>
      <w:r>
        <w:t>Objective:</w:t>
      </w:r>
    </w:p>
    <w:p w:rsidR="00391B35" w:rsidRDefault="00F74DB7" w:rsidP="00E15CE4">
      <w:r>
        <w:t>The overall object</w:t>
      </w:r>
      <w:r w:rsidR="003C6097">
        <w:t>ive of this project is t</w:t>
      </w:r>
      <w:r>
        <w:t>o create a UE4 project that showcases the above elements in depth, too increase my overall knowledge of Unreal games development.</w:t>
      </w:r>
    </w:p>
    <w:p w:rsidR="00563FE4" w:rsidRPr="00874AA1" w:rsidRDefault="00563FE4" w:rsidP="00874AA1"/>
    <w:p w:rsidR="00563FE4" w:rsidRDefault="00391B35" w:rsidP="00874AA1">
      <w:pPr>
        <w:pStyle w:val="Heading1"/>
      </w:pPr>
      <w:r>
        <w:lastRenderedPageBreak/>
        <w:t>Plan for the project:</w:t>
      </w:r>
    </w:p>
    <w:p w:rsidR="00391B35" w:rsidRPr="00874AA1" w:rsidRDefault="00391B35" w:rsidP="00391B35"/>
    <w:tbl>
      <w:tblPr>
        <w:tblW w:w="9555" w:type="dxa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275"/>
        <w:gridCol w:w="6437"/>
      </w:tblGrid>
      <w:tr w:rsidR="00AE2C75" w:rsidRPr="00B41765" w:rsidTr="00D11F90">
        <w:trPr>
          <w:trHeight w:val="400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23" w:line="371" w:lineRule="exact"/>
              <w:ind w:left="176" w:right="717"/>
              <w:jc w:val="center"/>
              <w:rPr>
                <w:b/>
                <w:bCs/>
                <w:sz w:val="32"/>
                <w:szCs w:val="32"/>
              </w:rPr>
            </w:pPr>
            <w:r w:rsidRPr="00B41765">
              <w:rPr>
                <w:b/>
                <w:bCs/>
                <w:sz w:val="32"/>
                <w:szCs w:val="32"/>
              </w:rPr>
              <w:t>Use this grid to plan your project milestones</w:t>
            </w: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25" w:line="249" w:lineRule="exact"/>
              <w:ind w:left="513"/>
              <w:rPr>
                <w:b/>
                <w:bCs/>
                <w:w w:val="105"/>
              </w:rPr>
            </w:pPr>
            <w:r>
              <w:rPr>
                <w:b/>
                <w:bCs/>
                <w:w w:val="105"/>
              </w:rPr>
              <w:t>2018-2019</w:t>
            </w:r>
            <w:r w:rsidRPr="00B41765">
              <w:rPr>
                <w:b/>
                <w:bCs/>
                <w:w w:val="105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25" w:line="249" w:lineRule="exact"/>
              <w:ind w:right="286"/>
              <w:jc w:val="right"/>
              <w:rPr>
                <w:b/>
                <w:bCs/>
              </w:rPr>
            </w:pPr>
            <w:r w:rsidRPr="00B41765">
              <w:rPr>
                <w:b/>
                <w:bCs/>
              </w:rPr>
              <w:t>Week #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25" w:line="249" w:lineRule="exact"/>
              <w:ind w:left="1684"/>
              <w:rPr>
                <w:b/>
                <w:bCs/>
              </w:rPr>
            </w:pPr>
            <w:r w:rsidRPr="00B41765">
              <w:rPr>
                <w:b/>
                <w:bCs/>
              </w:rPr>
              <w:t>Milestone Deliverables and Tasks</w:t>
            </w: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AE2C75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28/11/18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Hand in ILP Plan, create basic scene ready for implementation.</w:t>
            </w: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AE2C75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5/12/18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84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Research sounds and music</w:t>
            </w:r>
            <w:bookmarkStart w:id="0" w:name="_GoBack"/>
            <w:bookmarkEnd w:id="0"/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tabs>
                <w:tab w:val="left" w:pos="1176"/>
              </w:tabs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D34AD3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4" w:line="250" w:lineRule="exact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322D75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5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322D75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322D75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322D75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322D75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322D75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AE2C75">
            <w:pPr>
              <w:pStyle w:val="TableParagraph"/>
              <w:kinsoku w:val="0"/>
              <w:overflowPunct w:val="0"/>
              <w:spacing w:before="18" w:line="252" w:lineRule="exact"/>
              <w:ind w:right="226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322D75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322D75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322D75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E2C75" w:rsidRPr="00B41765" w:rsidTr="00D11F90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6" w:line="259" w:lineRule="exact"/>
              <w:ind w:right="226"/>
              <w:jc w:val="right"/>
              <w:rPr>
                <w:w w:val="105"/>
              </w:rPr>
            </w:pPr>
          </w:p>
        </w:tc>
        <w:tc>
          <w:tcPr>
            <w:tcW w:w="6437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AE2C75" w:rsidRPr="00B41765" w:rsidRDefault="00AE2C75" w:rsidP="00D11F90">
            <w:pPr>
              <w:pStyle w:val="TableParagraph"/>
              <w:kinsoku w:val="0"/>
              <w:overflowPunct w:val="0"/>
              <w:spacing w:before="6" w:line="259" w:lineRule="exact"/>
              <w:ind w:left="266"/>
              <w:jc w:val="center"/>
              <w:rPr>
                <w:w w:val="105"/>
              </w:rPr>
            </w:pPr>
          </w:p>
        </w:tc>
      </w:tr>
    </w:tbl>
    <w:p w:rsidR="00044941" w:rsidRPr="00874AA1" w:rsidRDefault="00044941" w:rsidP="00874AA1"/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DD4" w:rsidRDefault="00461DD4" w:rsidP="00524988">
      <w:pPr>
        <w:spacing w:after="0" w:line="240" w:lineRule="auto"/>
      </w:pPr>
      <w:r>
        <w:separator/>
      </w:r>
    </w:p>
  </w:endnote>
  <w:endnote w:type="continuationSeparator" w:id="0">
    <w:p w:rsidR="00461DD4" w:rsidRDefault="00461DD4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DD4" w:rsidRDefault="00461DD4" w:rsidP="00524988">
      <w:pPr>
        <w:spacing w:after="0" w:line="240" w:lineRule="auto"/>
      </w:pPr>
      <w:r>
        <w:separator/>
      </w:r>
    </w:p>
  </w:footnote>
  <w:footnote w:type="continuationSeparator" w:id="0">
    <w:p w:rsidR="00461DD4" w:rsidRDefault="00461DD4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1D38"/>
    <w:multiLevelType w:val="hybridMultilevel"/>
    <w:tmpl w:val="3E1661D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23389"/>
    <w:multiLevelType w:val="hybridMultilevel"/>
    <w:tmpl w:val="8786BE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2B33"/>
    <w:multiLevelType w:val="hybridMultilevel"/>
    <w:tmpl w:val="FDF8B0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06"/>
    <w:rsid w:val="00044941"/>
    <w:rsid w:val="00076856"/>
    <w:rsid w:val="00081EB6"/>
    <w:rsid w:val="000945EE"/>
    <w:rsid w:val="00097C80"/>
    <w:rsid w:val="00151A42"/>
    <w:rsid w:val="001A7457"/>
    <w:rsid w:val="001E3ADA"/>
    <w:rsid w:val="002261A4"/>
    <w:rsid w:val="00227053"/>
    <w:rsid w:val="002569E5"/>
    <w:rsid w:val="002E179B"/>
    <w:rsid w:val="002E78B0"/>
    <w:rsid w:val="002F1EA7"/>
    <w:rsid w:val="003169C1"/>
    <w:rsid w:val="00391B35"/>
    <w:rsid w:val="003C6097"/>
    <w:rsid w:val="00420D82"/>
    <w:rsid w:val="00432A3E"/>
    <w:rsid w:val="00436A9C"/>
    <w:rsid w:val="00461DD4"/>
    <w:rsid w:val="00481FAD"/>
    <w:rsid w:val="00483FFD"/>
    <w:rsid w:val="004A7A55"/>
    <w:rsid w:val="004F6A7B"/>
    <w:rsid w:val="005244D5"/>
    <w:rsid w:val="00524988"/>
    <w:rsid w:val="00530560"/>
    <w:rsid w:val="00563FE4"/>
    <w:rsid w:val="005733DE"/>
    <w:rsid w:val="00575138"/>
    <w:rsid w:val="00575C9D"/>
    <w:rsid w:val="005854E9"/>
    <w:rsid w:val="005A435A"/>
    <w:rsid w:val="00607CD0"/>
    <w:rsid w:val="00635D86"/>
    <w:rsid w:val="007463E9"/>
    <w:rsid w:val="00783197"/>
    <w:rsid w:val="00816B7E"/>
    <w:rsid w:val="00853D12"/>
    <w:rsid w:val="00874AA1"/>
    <w:rsid w:val="00960806"/>
    <w:rsid w:val="00AE2C75"/>
    <w:rsid w:val="00B12A17"/>
    <w:rsid w:val="00B7129A"/>
    <w:rsid w:val="00BE62FC"/>
    <w:rsid w:val="00C54BB4"/>
    <w:rsid w:val="00C56D85"/>
    <w:rsid w:val="00C80A6E"/>
    <w:rsid w:val="00DB3E4D"/>
    <w:rsid w:val="00DD3F4B"/>
    <w:rsid w:val="00E15CE4"/>
    <w:rsid w:val="00EE1EE0"/>
    <w:rsid w:val="00F17C4E"/>
    <w:rsid w:val="00F74DB7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D25AD"/>
  <w15:chartTrackingRefBased/>
  <w15:docId w15:val="{33505031-6381-4ADE-B5FC-088FCB84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E15CE4"/>
    <w:pPr>
      <w:ind w:left="720"/>
      <w:contextualSpacing/>
    </w:pPr>
  </w:style>
  <w:style w:type="paragraph" w:styleId="BodyText">
    <w:name w:val="Body Text"/>
    <w:basedOn w:val="Normal"/>
    <w:link w:val="BodyTextChar"/>
    <w:rsid w:val="00AE2C75"/>
    <w:pPr>
      <w:numPr>
        <w:ilvl w:val="1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AE2C75"/>
    <w:rPr>
      <w:rFonts w:ascii="Times New Roman" w:eastAsia="Times New Roman" w:hAnsi="Times New Roman" w:cs="Times New Roman"/>
      <w:b/>
      <w:bCs/>
      <w:sz w:val="28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AE2C75"/>
    <w:pPr>
      <w:widowControl w:val="0"/>
      <w:spacing w:after="0" w:line="240" w:lineRule="auto"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7026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4DD5D67D814C57B9854C643628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39A79-17FC-4B21-9D49-121EB8EFE58C}"/>
      </w:docPartPr>
      <w:docPartBody>
        <w:p w:rsidR="004261FD" w:rsidRDefault="00B04F21">
          <w:pPr>
            <w:pStyle w:val="A04DD5D67D814C57B9854C643628F1DD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21"/>
    <w:rsid w:val="004261FD"/>
    <w:rsid w:val="0058112B"/>
    <w:rsid w:val="00A92ED1"/>
    <w:rsid w:val="00AB494E"/>
    <w:rsid w:val="00B0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474B854F24508BC4A635BCE96AD6D">
    <w:name w:val="862474B854F24508BC4A635BCE96AD6D"/>
  </w:style>
  <w:style w:type="paragraph" w:customStyle="1" w:styleId="F024CACE736748098767B78D046AD7D0">
    <w:name w:val="F024CACE736748098767B78D046AD7D0"/>
  </w:style>
  <w:style w:type="paragraph" w:customStyle="1" w:styleId="A04DD5D67D814C57B9854C643628F1DD">
    <w:name w:val="A04DD5D67D814C57B9854C643628F1DD"/>
  </w:style>
  <w:style w:type="paragraph" w:customStyle="1" w:styleId="87D782959E3F46D4B9D8A24B412C585B">
    <w:name w:val="87D782959E3F46D4B9D8A24B412C585B"/>
  </w:style>
  <w:style w:type="paragraph" w:customStyle="1" w:styleId="27B446EB10374409AAFD269F63438EE3">
    <w:name w:val="27B446EB10374409AAFD269F63438EE3"/>
  </w:style>
  <w:style w:type="paragraph" w:customStyle="1" w:styleId="9E16ED8B27EC4FDE8978586413D6C7BC">
    <w:name w:val="9E16ED8B27EC4FDE8978586413D6C7BC"/>
  </w:style>
  <w:style w:type="paragraph" w:customStyle="1" w:styleId="2463F7779CEF440B8AA65E91AA2AB5D8">
    <w:name w:val="2463F7779CEF440B8AA65E91AA2AB5D8"/>
  </w:style>
  <w:style w:type="paragraph" w:customStyle="1" w:styleId="D331FD0717D94B0F9F5EF6AB3061134F">
    <w:name w:val="D331FD0717D94B0F9F5EF6AB3061134F"/>
  </w:style>
  <w:style w:type="paragraph" w:customStyle="1" w:styleId="0B92A7D8B22F4289857782B032B473F7">
    <w:name w:val="0B92A7D8B22F4289857782B032B473F7"/>
  </w:style>
  <w:style w:type="paragraph" w:customStyle="1" w:styleId="D7A9B44B2EBB487AA7FD3DA0307D2509">
    <w:name w:val="D7A9B44B2EBB487AA7FD3DA0307D2509"/>
  </w:style>
  <w:style w:type="paragraph" w:customStyle="1" w:styleId="1BBA8849E7784367BEDCE50DC439497A">
    <w:name w:val="1BBA8849E7784367BEDCE50DC439497A"/>
  </w:style>
  <w:style w:type="paragraph" w:customStyle="1" w:styleId="6828A97C128142EA884BA4EE37A7808E">
    <w:name w:val="6828A97C128142EA884BA4EE37A7808E"/>
  </w:style>
  <w:style w:type="paragraph" w:customStyle="1" w:styleId="BFCA7BAC5165452B9764AD4EE065C6C5">
    <w:name w:val="BFCA7BAC5165452B9764AD4EE065C6C5"/>
  </w:style>
  <w:style w:type="paragraph" w:customStyle="1" w:styleId="575E595E06D24BA09AC1DB099A1E874E">
    <w:name w:val="575E595E06D24BA09AC1DB099A1E874E"/>
  </w:style>
  <w:style w:type="paragraph" w:customStyle="1" w:styleId="FAB8AE64069D49269233E9A979C4BE10">
    <w:name w:val="FAB8AE64069D49269233E9A979C4BE10"/>
  </w:style>
  <w:style w:type="paragraph" w:customStyle="1" w:styleId="82E33493D8004F9799F334E0F4D8CFA8">
    <w:name w:val="82E33493D8004F9799F334E0F4D8CFA8"/>
  </w:style>
  <w:style w:type="paragraph" w:customStyle="1" w:styleId="FCEDEA02F4D44AF5B86B587B27DD790B">
    <w:name w:val="FCEDEA02F4D44AF5B86B587B27DD790B"/>
  </w:style>
  <w:style w:type="paragraph" w:customStyle="1" w:styleId="B7C81B99FC5E4C52A9FD9A972A7CA40A">
    <w:name w:val="B7C81B99FC5E4C52A9FD9A972A7CA40A"/>
  </w:style>
  <w:style w:type="paragraph" w:customStyle="1" w:styleId="A36354021ADC4482865E9B9366BB65BA">
    <w:name w:val="A36354021ADC4482865E9B9366BB65BA"/>
  </w:style>
  <w:style w:type="paragraph" w:customStyle="1" w:styleId="E1AE1425E782462290ACAE76C89C19A5">
    <w:name w:val="E1AE1425E782462290ACAE76C89C19A5"/>
  </w:style>
  <w:style w:type="paragraph" w:customStyle="1" w:styleId="6BF38A20023348D68B2C5F92277A2322">
    <w:name w:val="6BF38A20023348D68B2C5F92277A2322"/>
  </w:style>
  <w:style w:type="paragraph" w:customStyle="1" w:styleId="16719430A4D04F209929B2D9DAAF13ED">
    <w:name w:val="16719430A4D04F209929B2D9DAAF13ED"/>
  </w:style>
  <w:style w:type="paragraph" w:customStyle="1" w:styleId="55EE397F9F8C48F884830EF00508629D">
    <w:name w:val="55EE397F9F8C48F884830EF00508629D"/>
  </w:style>
  <w:style w:type="paragraph" w:customStyle="1" w:styleId="615DAB4B8CD84362B186EDC81201BC35">
    <w:name w:val="615DAB4B8CD84362B186EDC81201BC35"/>
  </w:style>
  <w:style w:type="paragraph" w:customStyle="1" w:styleId="D3416B6E8ADB4D5E831A85A0C0B715A2">
    <w:name w:val="D3416B6E8ADB4D5E831A85A0C0B715A2"/>
  </w:style>
  <w:style w:type="paragraph" w:customStyle="1" w:styleId="5C1D23F46FF64DA9A0D2D6534A235203">
    <w:name w:val="5C1D23F46FF64DA9A0D2D6534A235203"/>
  </w:style>
  <w:style w:type="paragraph" w:customStyle="1" w:styleId="CB101A0C5546426393172768EAFEA182">
    <w:name w:val="CB101A0C5546426393172768EAFEA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39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S177026</dc:creator>
  <cp:keywords/>
  <dc:description/>
  <cp:lastModifiedBy>Lewis Wilden (s177026)</cp:lastModifiedBy>
  <cp:revision>4</cp:revision>
  <dcterms:created xsi:type="dcterms:W3CDTF">2018-11-14T16:08:00Z</dcterms:created>
  <dcterms:modified xsi:type="dcterms:W3CDTF">2018-11-14T16:47:00Z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_ip_UnifiedCompliancePolicyUIAction">
    <vt:lpwstr/>
  </property>
  <property fmtid="{D5CDD505-2E9C-101B-9397-08002B2CF9AE}" pid="12" name="_ip_UnifiedCompliancePolicyProperties">
    <vt:lpwstr/>
  </property>
</Properties>
</file>